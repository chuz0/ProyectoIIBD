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FC6B8" w14:textId="77777777" w:rsidR="000B1440" w:rsidRDefault="000B1440" w:rsidP="000B1440">
      <w:pPr>
        <w:spacing w:line="240" w:lineRule="auto"/>
      </w:pPr>
    </w:p>
    <w:p w14:paraId="5C77561C" w14:textId="77777777" w:rsidR="000B1440" w:rsidRDefault="000B1440" w:rsidP="000B1440">
      <w:pPr>
        <w:spacing w:line="240" w:lineRule="auto"/>
      </w:pPr>
    </w:p>
    <w:p w14:paraId="692F6522" w14:textId="77777777" w:rsidR="000B1440" w:rsidRDefault="000B1440" w:rsidP="000B1440">
      <w:pPr>
        <w:spacing w:line="240" w:lineRule="auto"/>
      </w:pPr>
    </w:p>
    <w:p w14:paraId="5A47B7F2" w14:textId="77777777" w:rsidR="000B1440" w:rsidRDefault="000B1440" w:rsidP="000B1440">
      <w:pPr>
        <w:spacing w:line="240" w:lineRule="auto"/>
      </w:pPr>
    </w:p>
    <w:p w14:paraId="0C689CA7" w14:textId="77777777" w:rsidR="000B1440" w:rsidRDefault="000B1440" w:rsidP="000B1440">
      <w:pPr>
        <w:spacing w:line="240" w:lineRule="auto"/>
      </w:pPr>
    </w:p>
    <w:p w14:paraId="244E6F10" w14:textId="77777777" w:rsidR="004772C0" w:rsidRDefault="000B1440" w:rsidP="00C50B13">
      <w:pPr>
        <w:spacing w:line="240" w:lineRule="auto"/>
        <w:jc w:val="center"/>
      </w:pPr>
      <w:r w:rsidRPr="000B1440">
        <w:t>Instituto Tecnológico de Costa Rica</w:t>
      </w:r>
    </w:p>
    <w:p w14:paraId="70077BB9" w14:textId="77777777" w:rsidR="000B1440" w:rsidRDefault="000B1440" w:rsidP="00C50B13">
      <w:pPr>
        <w:spacing w:line="240" w:lineRule="auto"/>
        <w:jc w:val="center"/>
      </w:pPr>
    </w:p>
    <w:p w14:paraId="6A2249E9" w14:textId="49F4407B" w:rsidR="000B1440" w:rsidRDefault="000B1440" w:rsidP="00C50B13">
      <w:pPr>
        <w:spacing w:line="240" w:lineRule="auto"/>
        <w:jc w:val="center"/>
      </w:pPr>
      <w:r>
        <w:t xml:space="preserve">Escuela de </w:t>
      </w:r>
      <w:proofErr w:type="spellStart"/>
      <w:r w:rsidR="00C50B13">
        <w:t>Ingenieria</w:t>
      </w:r>
      <w:proofErr w:type="spellEnd"/>
      <w:r w:rsidR="00C50B13">
        <w:t xml:space="preserve"> en Computación</w:t>
      </w:r>
    </w:p>
    <w:p w14:paraId="407A6A74" w14:textId="77777777" w:rsidR="000B1440" w:rsidRDefault="000B1440" w:rsidP="00C50B13">
      <w:pPr>
        <w:spacing w:line="240" w:lineRule="auto"/>
        <w:jc w:val="center"/>
      </w:pPr>
    </w:p>
    <w:p w14:paraId="3352B2D1" w14:textId="1EB11AC9" w:rsidR="000B1440" w:rsidRDefault="000B1440" w:rsidP="00C50B13">
      <w:pPr>
        <w:spacing w:line="240" w:lineRule="auto"/>
        <w:jc w:val="center"/>
      </w:pPr>
      <w:r>
        <w:t>Curso:</w:t>
      </w:r>
      <w:r w:rsidR="00C50B13">
        <w:t xml:space="preserve"> Bases de Datos I</w:t>
      </w:r>
    </w:p>
    <w:p w14:paraId="06A2CB21" w14:textId="77777777" w:rsidR="000B1440" w:rsidRDefault="000B1440" w:rsidP="00C50B13">
      <w:pPr>
        <w:spacing w:line="240" w:lineRule="auto"/>
        <w:jc w:val="center"/>
      </w:pPr>
    </w:p>
    <w:p w14:paraId="2E57643E" w14:textId="349ADF23" w:rsidR="00873737" w:rsidRDefault="00873737" w:rsidP="00C50B13">
      <w:pPr>
        <w:spacing w:line="240" w:lineRule="auto"/>
        <w:jc w:val="center"/>
      </w:pPr>
      <w:r>
        <w:t xml:space="preserve">Profesor: </w:t>
      </w:r>
      <w:r w:rsidR="00C50B13">
        <w:t xml:space="preserve">Franco Quirós </w:t>
      </w:r>
      <w:proofErr w:type="spellStart"/>
      <w:r w:rsidR="00C50B13">
        <w:t>Ramirez</w:t>
      </w:r>
      <w:proofErr w:type="spellEnd"/>
    </w:p>
    <w:p w14:paraId="69AD5B4A" w14:textId="77777777" w:rsidR="00873737" w:rsidRDefault="00873737" w:rsidP="00C50B13">
      <w:pPr>
        <w:spacing w:line="240" w:lineRule="auto"/>
        <w:jc w:val="center"/>
      </w:pPr>
    </w:p>
    <w:p w14:paraId="3A940BA3" w14:textId="40801785" w:rsidR="000B1440" w:rsidRDefault="000B1440" w:rsidP="00C50B13">
      <w:pPr>
        <w:spacing w:line="240" w:lineRule="auto"/>
        <w:jc w:val="center"/>
      </w:pPr>
      <w:r>
        <w:t>Grupo:</w:t>
      </w:r>
      <w:r w:rsidR="00C50B13">
        <w:t xml:space="preserve"> 02</w:t>
      </w:r>
    </w:p>
    <w:p w14:paraId="5C8F3951" w14:textId="77777777" w:rsidR="000B1440" w:rsidRDefault="000B1440" w:rsidP="00C50B13">
      <w:pPr>
        <w:spacing w:line="240" w:lineRule="auto"/>
        <w:jc w:val="center"/>
      </w:pPr>
    </w:p>
    <w:p w14:paraId="7D96AEBD" w14:textId="6B338B21" w:rsidR="000B1440" w:rsidRDefault="000B1440" w:rsidP="00C50B13">
      <w:pPr>
        <w:spacing w:line="240" w:lineRule="auto"/>
        <w:jc w:val="center"/>
      </w:pPr>
      <w:r>
        <w:t>Trabajo:</w:t>
      </w:r>
      <w:r w:rsidR="00C50B13">
        <w:t xml:space="preserve"> Segundo Proyecto Programado</w:t>
      </w:r>
    </w:p>
    <w:p w14:paraId="18BA9275" w14:textId="77777777" w:rsidR="000B1440" w:rsidRDefault="000B1440" w:rsidP="00C50B13">
      <w:pPr>
        <w:spacing w:line="240" w:lineRule="auto"/>
        <w:jc w:val="center"/>
      </w:pPr>
    </w:p>
    <w:p w14:paraId="451EDD07" w14:textId="77777777" w:rsidR="00B261A9" w:rsidRDefault="000B1440" w:rsidP="00C50B13">
      <w:pPr>
        <w:spacing w:line="240" w:lineRule="auto"/>
        <w:jc w:val="center"/>
      </w:pPr>
      <w:r>
        <w:t>Estudiante</w:t>
      </w:r>
      <w:r w:rsidR="00C50B13">
        <w:t>s</w:t>
      </w:r>
      <w:r>
        <w:t>:</w:t>
      </w:r>
      <w:r w:rsidR="00C50B13">
        <w:t xml:space="preserve"> </w:t>
      </w:r>
    </w:p>
    <w:p w14:paraId="2A8995CE" w14:textId="32DF8C87" w:rsidR="00C50B13" w:rsidRDefault="00C50B13" w:rsidP="00C50B13">
      <w:pPr>
        <w:spacing w:line="240" w:lineRule="auto"/>
        <w:jc w:val="center"/>
      </w:pPr>
      <w:r>
        <w:t>Erick Manuel Abarca Calderón</w:t>
      </w:r>
    </w:p>
    <w:p w14:paraId="7B44C2F8" w14:textId="77777777" w:rsidR="00C50B13" w:rsidRDefault="00C50B13" w:rsidP="00C50B13">
      <w:pPr>
        <w:spacing w:line="240" w:lineRule="auto"/>
        <w:jc w:val="center"/>
      </w:pPr>
      <w:r>
        <w:t>2022296303</w:t>
      </w:r>
    </w:p>
    <w:p w14:paraId="17F89AB5" w14:textId="77777777" w:rsidR="00C50B13" w:rsidRDefault="00C50B13" w:rsidP="00C50B13">
      <w:pPr>
        <w:spacing w:line="240" w:lineRule="auto"/>
        <w:jc w:val="center"/>
      </w:pPr>
      <w:r>
        <w:t>Jesús Valverde Ureña</w:t>
      </w:r>
    </w:p>
    <w:p w14:paraId="4891477A" w14:textId="2E27C9D3" w:rsidR="000B1440" w:rsidRDefault="00C50B13" w:rsidP="00C50B13">
      <w:pPr>
        <w:spacing w:line="240" w:lineRule="auto"/>
        <w:jc w:val="center"/>
      </w:pPr>
      <w:r>
        <w:t>2022427462</w:t>
      </w:r>
    </w:p>
    <w:p w14:paraId="086FFD46" w14:textId="77777777" w:rsidR="000B1440" w:rsidRDefault="000B1440" w:rsidP="00C50B13">
      <w:pPr>
        <w:spacing w:line="240" w:lineRule="auto"/>
        <w:jc w:val="center"/>
      </w:pPr>
    </w:p>
    <w:p w14:paraId="4B5413C3" w14:textId="2ADBD578" w:rsidR="000B1440" w:rsidRDefault="000B1440" w:rsidP="00C50B13">
      <w:pPr>
        <w:spacing w:line="240" w:lineRule="auto"/>
        <w:jc w:val="center"/>
      </w:pPr>
      <w:r>
        <w:t>Entrega:</w:t>
      </w:r>
      <w:r w:rsidR="00C50B13">
        <w:t xml:space="preserve"> 7/10/2024</w:t>
      </w:r>
    </w:p>
    <w:p w14:paraId="7386F58E" w14:textId="77777777" w:rsidR="000B1440" w:rsidRDefault="000B1440" w:rsidP="00C50B13">
      <w:pPr>
        <w:spacing w:line="240" w:lineRule="auto"/>
        <w:jc w:val="center"/>
      </w:pPr>
    </w:p>
    <w:p w14:paraId="1B874100" w14:textId="66E9B092" w:rsidR="00873737" w:rsidRDefault="000B1440" w:rsidP="00C50B13">
      <w:pPr>
        <w:spacing w:line="240" w:lineRule="auto"/>
        <w:jc w:val="center"/>
      </w:pPr>
      <w:r>
        <w:t>I</w:t>
      </w:r>
      <w:r w:rsidR="006A1BE1">
        <w:t>I</w:t>
      </w:r>
      <w:r>
        <w:t xml:space="preserve"> semestre, 202</w:t>
      </w:r>
      <w:r w:rsidR="00C50B13">
        <w:t>4</w:t>
      </w:r>
    </w:p>
    <w:p w14:paraId="074E2B4E" w14:textId="75609416" w:rsidR="00C50B13" w:rsidRDefault="00C50B13">
      <w:r>
        <w:br w:type="page"/>
      </w:r>
    </w:p>
    <w:p w14:paraId="151E143E" w14:textId="77777777" w:rsidR="00C50B13" w:rsidRDefault="00C50B13" w:rsidP="00C50B13"/>
    <w:sdt>
      <w:sdtPr>
        <w:id w:val="2095662942"/>
        <w:docPartObj>
          <w:docPartGallery w:val="Table of Contents"/>
          <w:docPartUnique/>
        </w:docPartObj>
      </w:sdtPr>
      <w:sdtEndPr>
        <w:rPr>
          <w:rFonts w:ascii="Arial" w:eastAsiaTheme="minorHAnsi" w:hAnsi="Arial" w:cs="Arial"/>
          <w:b/>
          <w:bCs/>
          <w:noProof/>
          <w:color w:val="auto"/>
          <w:sz w:val="24"/>
          <w:szCs w:val="24"/>
          <w:lang w:val="es-CR"/>
        </w:rPr>
      </w:sdtEndPr>
      <w:sdtContent>
        <w:p w14:paraId="4201A040" w14:textId="76DA9E63" w:rsidR="00B326AC" w:rsidRDefault="00B261A9">
          <w:pPr>
            <w:pStyle w:val="TtuloTDC"/>
          </w:pPr>
          <w:proofErr w:type="spellStart"/>
          <w:r>
            <w:t>Tabla</w:t>
          </w:r>
          <w:proofErr w:type="spellEnd"/>
          <w:r>
            <w:t xml:space="preserve"> de </w:t>
          </w:r>
          <w:proofErr w:type="spellStart"/>
          <w:r>
            <w:t>contenidos</w:t>
          </w:r>
          <w:proofErr w:type="spellEnd"/>
        </w:p>
        <w:p w14:paraId="2CB972EB" w14:textId="6299A35F" w:rsidR="00B261A9" w:rsidRDefault="00B326AC">
          <w:pPr>
            <w:pStyle w:val="TDC1"/>
            <w:tabs>
              <w:tab w:val="right" w:leader="dot" w:pos="9350"/>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78952186" w:history="1">
            <w:r w:rsidR="00B261A9" w:rsidRPr="00C801D4">
              <w:rPr>
                <w:rStyle w:val="Hipervnculo"/>
                <w:noProof/>
              </w:rPr>
              <w:t>Tabla de imágenes</w:t>
            </w:r>
            <w:r w:rsidR="00B261A9">
              <w:rPr>
                <w:noProof/>
                <w:webHidden/>
              </w:rPr>
              <w:tab/>
            </w:r>
            <w:r w:rsidR="00B261A9">
              <w:rPr>
                <w:noProof/>
                <w:webHidden/>
              </w:rPr>
              <w:fldChar w:fldCharType="begin"/>
            </w:r>
            <w:r w:rsidR="00B261A9">
              <w:rPr>
                <w:noProof/>
                <w:webHidden/>
              </w:rPr>
              <w:instrText xml:space="preserve"> PAGEREF _Toc178952186 \h </w:instrText>
            </w:r>
            <w:r w:rsidR="00B261A9">
              <w:rPr>
                <w:noProof/>
                <w:webHidden/>
              </w:rPr>
            </w:r>
            <w:r w:rsidR="00B261A9">
              <w:rPr>
                <w:noProof/>
                <w:webHidden/>
              </w:rPr>
              <w:fldChar w:fldCharType="separate"/>
            </w:r>
            <w:r w:rsidR="00B261A9">
              <w:rPr>
                <w:noProof/>
                <w:webHidden/>
              </w:rPr>
              <w:t>2</w:t>
            </w:r>
            <w:r w:rsidR="00B261A9">
              <w:rPr>
                <w:noProof/>
                <w:webHidden/>
              </w:rPr>
              <w:fldChar w:fldCharType="end"/>
            </w:r>
          </w:hyperlink>
        </w:p>
        <w:p w14:paraId="617A5D3D" w14:textId="459D749E" w:rsidR="00B261A9" w:rsidRDefault="00B261A9">
          <w:pPr>
            <w:pStyle w:val="TDC1"/>
            <w:tabs>
              <w:tab w:val="right" w:leader="dot" w:pos="9350"/>
            </w:tabs>
            <w:rPr>
              <w:rFonts w:asciiTheme="minorHAnsi" w:eastAsiaTheme="minorEastAsia" w:hAnsiTheme="minorHAnsi" w:cstheme="minorBidi"/>
              <w:noProof/>
              <w:kern w:val="2"/>
              <w:lang w:val="en-US"/>
              <w14:ligatures w14:val="standardContextual"/>
            </w:rPr>
          </w:pPr>
          <w:hyperlink w:anchor="_Toc178952187" w:history="1">
            <w:r w:rsidRPr="00C801D4">
              <w:rPr>
                <w:rStyle w:val="Hipervnculo"/>
                <w:noProof/>
              </w:rPr>
              <w:t>1. Introducción</w:t>
            </w:r>
            <w:r>
              <w:rPr>
                <w:noProof/>
                <w:webHidden/>
              </w:rPr>
              <w:tab/>
            </w:r>
            <w:r>
              <w:rPr>
                <w:noProof/>
                <w:webHidden/>
              </w:rPr>
              <w:fldChar w:fldCharType="begin"/>
            </w:r>
            <w:r>
              <w:rPr>
                <w:noProof/>
                <w:webHidden/>
              </w:rPr>
              <w:instrText xml:space="preserve"> PAGEREF _Toc178952187 \h </w:instrText>
            </w:r>
            <w:r>
              <w:rPr>
                <w:noProof/>
                <w:webHidden/>
              </w:rPr>
            </w:r>
            <w:r>
              <w:rPr>
                <w:noProof/>
                <w:webHidden/>
              </w:rPr>
              <w:fldChar w:fldCharType="separate"/>
            </w:r>
            <w:r>
              <w:rPr>
                <w:noProof/>
                <w:webHidden/>
              </w:rPr>
              <w:t>3</w:t>
            </w:r>
            <w:r>
              <w:rPr>
                <w:noProof/>
                <w:webHidden/>
              </w:rPr>
              <w:fldChar w:fldCharType="end"/>
            </w:r>
          </w:hyperlink>
        </w:p>
        <w:p w14:paraId="2E57CC05" w14:textId="3F82D7EC" w:rsidR="00B261A9" w:rsidRDefault="00B261A9">
          <w:pPr>
            <w:pStyle w:val="TDC1"/>
            <w:tabs>
              <w:tab w:val="right" w:leader="dot" w:pos="9350"/>
            </w:tabs>
            <w:rPr>
              <w:rFonts w:asciiTheme="minorHAnsi" w:eastAsiaTheme="minorEastAsia" w:hAnsiTheme="minorHAnsi" w:cstheme="minorBidi"/>
              <w:noProof/>
              <w:kern w:val="2"/>
              <w:lang w:val="en-US"/>
              <w14:ligatures w14:val="standardContextual"/>
            </w:rPr>
          </w:pPr>
          <w:hyperlink w:anchor="_Toc178952188" w:history="1">
            <w:r w:rsidRPr="00C801D4">
              <w:rPr>
                <w:rStyle w:val="Hipervnculo"/>
                <w:noProof/>
              </w:rPr>
              <w:t>2. Ambiente de Desarrollo</w:t>
            </w:r>
            <w:r>
              <w:rPr>
                <w:noProof/>
                <w:webHidden/>
              </w:rPr>
              <w:tab/>
            </w:r>
            <w:r>
              <w:rPr>
                <w:noProof/>
                <w:webHidden/>
              </w:rPr>
              <w:fldChar w:fldCharType="begin"/>
            </w:r>
            <w:r>
              <w:rPr>
                <w:noProof/>
                <w:webHidden/>
              </w:rPr>
              <w:instrText xml:space="preserve"> PAGEREF _Toc178952188 \h </w:instrText>
            </w:r>
            <w:r>
              <w:rPr>
                <w:noProof/>
                <w:webHidden/>
              </w:rPr>
            </w:r>
            <w:r>
              <w:rPr>
                <w:noProof/>
                <w:webHidden/>
              </w:rPr>
              <w:fldChar w:fldCharType="separate"/>
            </w:r>
            <w:r>
              <w:rPr>
                <w:noProof/>
                <w:webHidden/>
              </w:rPr>
              <w:t>4</w:t>
            </w:r>
            <w:r>
              <w:rPr>
                <w:noProof/>
                <w:webHidden/>
              </w:rPr>
              <w:fldChar w:fldCharType="end"/>
            </w:r>
          </w:hyperlink>
        </w:p>
        <w:p w14:paraId="793AB401" w14:textId="5FD5A005" w:rsidR="00B261A9" w:rsidRDefault="00B261A9">
          <w:pPr>
            <w:pStyle w:val="TDC1"/>
            <w:tabs>
              <w:tab w:val="right" w:leader="dot" w:pos="9350"/>
            </w:tabs>
            <w:rPr>
              <w:rFonts w:asciiTheme="minorHAnsi" w:eastAsiaTheme="minorEastAsia" w:hAnsiTheme="minorHAnsi" w:cstheme="minorBidi"/>
              <w:noProof/>
              <w:kern w:val="2"/>
              <w:lang w:val="en-US"/>
              <w14:ligatures w14:val="standardContextual"/>
            </w:rPr>
          </w:pPr>
          <w:hyperlink w:anchor="_Toc178952189" w:history="1">
            <w:r w:rsidRPr="00C801D4">
              <w:rPr>
                <w:rStyle w:val="Hipervnculo"/>
                <w:noProof/>
              </w:rPr>
              <w:t>3. Evaluación de los elementos</w:t>
            </w:r>
            <w:r>
              <w:rPr>
                <w:noProof/>
                <w:webHidden/>
              </w:rPr>
              <w:tab/>
            </w:r>
            <w:r>
              <w:rPr>
                <w:noProof/>
                <w:webHidden/>
              </w:rPr>
              <w:fldChar w:fldCharType="begin"/>
            </w:r>
            <w:r>
              <w:rPr>
                <w:noProof/>
                <w:webHidden/>
              </w:rPr>
              <w:instrText xml:space="preserve"> PAGEREF _Toc178952189 \h </w:instrText>
            </w:r>
            <w:r>
              <w:rPr>
                <w:noProof/>
                <w:webHidden/>
              </w:rPr>
            </w:r>
            <w:r>
              <w:rPr>
                <w:noProof/>
                <w:webHidden/>
              </w:rPr>
              <w:fldChar w:fldCharType="separate"/>
            </w:r>
            <w:r>
              <w:rPr>
                <w:noProof/>
                <w:webHidden/>
              </w:rPr>
              <w:t>4</w:t>
            </w:r>
            <w:r>
              <w:rPr>
                <w:noProof/>
                <w:webHidden/>
              </w:rPr>
              <w:fldChar w:fldCharType="end"/>
            </w:r>
          </w:hyperlink>
        </w:p>
        <w:p w14:paraId="5C18828C" w14:textId="7CCA2A9E" w:rsidR="00B261A9" w:rsidRDefault="00B261A9">
          <w:pPr>
            <w:pStyle w:val="TDC1"/>
            <w:tabs>
              <w:tab w:val="right" w:leader="dot" w:pos="9350"/>
            </w:tabs>
            <w:rPr>
              <w:rFonts w:asciiTheme="minorHAnsi" w:eastAsiaTheme="minorEastAsia" w:hAnsiTheme="minorHAnsi" w:cstheme="minorBidi"/>
              <w:noProof/>
              <w:kern w:val="2"/>
              <w:lang w:val="en-US"/>
              <w14:ligatures w14:val="standardContextual"/>
            </w:rPr>
          </w:pPr>
          <w:hyperlink w:anchor="_Toc178952190" w:history="1">
            <w:r w:rsidRPr="00C801D4">
              <w:rPr>
                <w:rStyle w:val="Hipervnculo"/>
                <w:noProof/>
              </w:rPr>
              <w:t>4. Métricas del Proyecto</w:t>
            </w:r>
            <w:r>
              <w:rPr>
                <w:noProof/>
                <w:webHidden/>
              </w:rPr>
              <w:tab/>
            </w:r>
            <w:r>
              <w:rPr>
                <w:noProof/>
                <w:webHidden/>
              </w:rPr>
              <w:fldChar w:fldCharType="begin"/>
            </w:r>
            <w:r>
              <w:rPr>
                <w:noProof/>
                <w:webHidden/>
              </w:rPr>
              <w:instrText xml:space="preserve"> PAGEREF _Toc178952190 \h </w:instrText>
            </w:r>
            <w:r>
              <w:rPr>
                <w:noProof/>
                <w:webHidden/>
              </w:rPr>
            </w:r>
            <w:r>
              <w:rPr>
                <w:noProof/>
                <w:webHidden/>
              </w:rPr>
              <w:fldChar w:fldCharType="separate"/>
            </w:r>
            <w:r>
              <w:rPr>
                <w:noProof/>
                <w:webHidden/>
              </w:rPr>
              <w:t>5</w:t>
            </w:r>
            <w:r>
              <w:rPr>
                <w:noProof/>
                <w:webHidden/>
              </w:rPr>
              <w:fldChar w:fldCharType="end"/>
            </w:r>
          </w:hyperlink>
        </w:p>
        <w:p w14:paraId="33551C30" w14:textId="6B85FB35" w:rsidR="00B261A9" w:rsidRDefault="00B261A9">
          <w:pPr>
            <w:pStyle w:val="TDC2"/>
            <w:tabs>
              <w:tab w:val="right" w:leader="dot" w:pos="9350"/>
            </w:tabs>
            <w:rPr>
              <w:rFonts w:asciiTheme="minorHAnsi" w:eastAsiaTheme="minorEastAsia" w:hAnsiTheme="minorHAnsi" w:cstheme="minorBidi"/>
              <w:noProof/>
              <w:kern w:val="2"/>
              <w:lang w:val="en-US"/>
              <w14:ligatures w14:val="standardContextual"/>
            </w:rPr>
          </w:pPr>
          <w:hyperlink w:anchor="_Toc178952191" w:history="1">
            <w:r w:rsidRPr="00C801D4">
              <w:rPr>
                <w:rStyle w:val="Hipervnculo"/>
                <w:noProof/>
              </w:rPr>
              <w:t>4.1 Horas trabajadas</w:t>
            </w:r>
            <w:r>
              <w:rPr>
                <w:noProof/>
                <w:webHidden/>
              </w:rPr>
              <w:tab/>
            </w:r>
            <w:r>
              <w:rPr>
                <w:noProof/>
                <w:webHidden/>
              </w:rPr>
              <w:fldChar w:fldCharType="begin"/>
            </w:r>
            <w:r>
              <w:rPr>
                <w:noProof/>
                <w:webHidden/>
              </w:rPr>
              <w:instrText xml:space="preserve"> PAGEREF _Toc178952191 \h </w:instrText>
            </w:r>
            <w:r>
              <w:rPr>
                <w:noProof/>
                <w:webHidden/>
              </w:rPr>
            </w:r>
            <w:r>
              <w:rPr>
                <w:noProof/>
                <w:webHidden/>
              </w:rPr>
              <w:fldChar w:fldCharType="separate"/>
            </w:r>
            <w:r>
              <w:rPr>
                <w:noProof/>
                <w:webHidden/>
              </w:rPr>
              <w:t>5</w:t>
            </w:r>
            <w:r>
              <w:rPr>
                <w:noProof/>
                <w:webHidden/>
              </w:rPr>
              <w:fldChar w:fldCharType="end"/>
            </w:r>
          </w:hyperlink>
        </w:p>
        <w:p w14:paraId="6327236B" w14:textId="6B476C9F" w:rsidR="00B261A9" w:rsidRDefault="00B261A9">
          <w:pPr>
            <w:pStyle w:val="TDC2"/>
            <w:tabs>
              <w:tab w:val="right" w:leader="dot" w:pos="9350"/>
            </w:tabs>
            <w:rPr>
              <w:rFonts w:asciiTheme="minorHAnsi" w:eastAsiaTheme="minorEastAsia" w:hAnsiTheme="minorHAnsi" w:cstheme="minorBidi"/>
              <w:noProof/>
              <w:kern w:val="2"/>
              <w:lang w:val="en-US"/>
              <w14:ligatures w14:val="standardContextual"/>
            </w:rPr>
          </w:pPr>
          <w:hyperlink w:anchor="_Toc178952192" w:history="1">
            <w:r w:rsidRPr="00C801D4">
              <w:rPr>
                <w:rStyle w:val="Hipervnculo"/>
                <w:noProof/>
              </w:rPr>
              <w:t>4.2 Distribución de tareas entre los miembros del grupo</w:t>
            </w:r>
            <w:r>
              <w:rPr>
                <w:noProof/>
                <w:webHidden/>
              </w:rPr>
              <w:tab/>
            </w:r>
            <w:r>
              <w:rPr>
                <w:noProof/>
                <w:webHidden/>
              </w:rPr>
              <w:fldChar w:fldCharType="begin"/>
            </w:r>
            <w:r>
              <w:rPr>
                <w:noProof/>
                <w:webHidden/>
              </w:rPr>
              <w:instrText xml:space="preserve"> PAGEREF _Toc178952192 \h </w:instrText>
            </w:r>
            <w:r>
              <w:rPr>
                <w:noProof/>
                <w:webHidden/>
              </w:rPr>
            </w:r>
            <w:r>
              <w:rPr>
                <w:noProof/>
                <w:webHidden/>
              </w:rPr>
              <w:fldChar w:fldCharType="separate"/>
            </w:r>
            <w:r>
              <w:rPr>
                <w:noProof/>
                <w:webHidden/>
              </w:rPr>
              <w:t>5</w:t>
            </w:r>
            <w:r>
              <w:rPr>
                <w:noProof/>
                <w:webHidden/>
              </w:rPr>
              <w:fldChar w:fldCharType="end"/>
            </w:r>
          </w:hyperlink>
        </w:p>
        <w:p w14:paraId="6F86B2BC" w14:textId="517C42CA" w:rsidR="00B261A9" w:rsidRDefault="00B261A9">
          <w:pPr>
            <w:pStyle w:val="TDC2"/>
            <w:tabs>
              <w:tab w:val="right" w:leader="dot" w:pos="9350"/>
            </w:tabs>
            <w:rPr>
              <w:rFonts w:asciiTheme="minorHAnsi" w:eastAsiaTheme="minorEastAsia" w:hAnsiTheme="minorHAnsi" w:cstheme="minorBidi"/>
              <w:noProof/>
              <w:kern w:val="2"/>
              <w:lang w:val="en-US"/>
              <w14:ligatures w14:val="standardContextual"/>
            </w:rPr>
          </w:pPr>
          <w:hyperlink w:anchor="_Toc178952193" w:history="1">
            <w:r w:rsidRPr="00C801D4">
              <w:rPr>
                <w:rStyle w:val="Hipervnculo"/>
                <w:noProof/>
              </w:rPr>
              <w:t>4.3 División de tareas para investigación (pruebas de concepto)</w:t>
            </w:r>
            <w:r>
              <w:rPr>
                <w:noProof/>
                <w:webHidden/>
              </w:rPr>
              <w:tab/>
            </w:r>
            <w:r>
              <w:rPr>
                <w:noProof/>
                <w:webHidden/>
              </w:rPr>
              <w:fldChar w:fldCharType="begin"/>
            </w:r>
            <w:r>
              <w:rPr>
                <w:noProof/>
                <w:webHidden/>
              </w:rPr>
              <w:instrText xml:space="preserve"> PAGEREF _Toc178952193 \h </w:instrText>
            </w:r>
            <w:r>
              <w:rPr>
                <w:noProof/>
                <w:webHidden/>
              </w:rPr>
            </w:r>
            <w:r>
              <w:rPr>
                <w:noProof/>
                <w:webHidden/>
              </w:rPr>
              <w:fldChar w:fldCharType="separate"/>
            </w:r>
            <w:r>
              <w:rPr>
                <w:noProof/>
                <w:webHidden/>
              </w:rPr>
              <w:t>5</w:t>
            </w:r>
            <w:r>
              <w:rPr>
                <w:noProof/>
                <w:webHidden/>
              </w:rPr>
              <w:fldChar w:fldCharType="end"/>
            </w:r>
          </w:hyperlink>
        </w:p>
        <w:p w14:paraId="1D83C199" w14:textId="17454104" w:rsidR="00B261A9" w:rsidRDefault="00B261A9">
          <w:pPr>
            <w:pStyle w:val="TDC2"/>
            <w:tabs>
              <w:tab w:val="right" w:leader="dot" w:pos="9350"/>
            </w:tabs>
            <w:rPr>
              <w:rFonts w:asciiTheme="minorHAnsi" w:eastAsiaTheme="minorEastAsia" w:hAnsiTheme="minorHAnsi" w:cstheme="minorBidi"/>
              <w:noProof/>
              <w:kern w:val="2"/>
              <w:lang w:val="en-US"/>
              <w14:ligatures w14:val="standardContextual"/>
            </w:rPr>
          </w:pPr>
          <w:hyperlink w:anchor="_Toc178952194" w:history="1">
            <w:r w:rsidRPr="00C801D4">
              <w:rPr>
                <w:rStyle w:val="Hipervnculo"/>
                <w:noProof/>
              </w:rPr>
              <w:t>4.4 Cantidad de sesiones</w:t>
            </w:r>
            <w:r>
              <w:rPr>
                <w:noProof/>
                <w:webHidden/>
              </w:rPr>
              <w:tab/>
            </w:r>
            <w:r>
              <w:rPr>
                <w:noProof/>
                <w:webHidden/>
              </w:rPr>
              <w:fldChar w:fldCharType="begin"/>
            </w:r>
            <w:r>
              <w:rPr>
                <w:noProof/>
                <w:webHidden/>
              </w:rPr>
              <w:instrText xml:space="preserve"> PAGEREF _Toc178952194 \h </w:instrText>
            </w:r>
            <w:r>
              <w:rPr>
                <w:noProof/>
                <w:webHidden/>
              </w:rPr>
            </w:r>
            <w:r>
              <w:rPr>
                <w:noProof/>
                <w:webHidden/>
              </w:rPr>
              <w:fldChar w:fldCharType="separate"/>
            </w:r>
            <w:r>
              <w:rPr>
                <w:noProof/>
                <w:webHidden/>
              </w:rPr>
              <w:t>6</w:t>
            </w:r>
            <w:r>
              <w:rPr>
                <w:noProof/>
                <w:webHidden/>
              </w:rPr>
              <w:fldChar w:fldCharType="end"/>
            </w:r>
          </w:hyperlink>
        </w:p>
        <w:p w14:paraId="62A6C241" w14:textId="458F5894" w:rsidR="00B261A9" w:rsidRDefault="00B261A9">
          <w:pPr>
            <w:pStyle w:val="TDC2"/>
            <w:tabs>
              <w:tab w:val="right" w:leader="dot" w:pos="9350"/>
            </w:tabs>
            <w:rPr>
              <w:rFonts w:asciiTheme="minorHAnsi" w:eastAsiaTheme="minorEastAsia" w:hAnsiTheme="minorHAnsi" w:cstheme="minorBidi"/>
              <w:noProof/>
              <w:kern w:val="2"/>
              <w:lang w:val="en-US"/>
              <w14:ligatures w14:val="standardContextual"/>
            </w:rPr>
          </w:pPr>
          <w:hyperlink w:anchor="_Toc178952195" w:history="1">
            <w:r w:rsidRPr="00C801D4">
              <w:rPr>
                <w:rStyle w:val="Hipervnculo"/>
                <w:noProof/>
              </w:rPr>
              <w:t>4.5 Líneas de código</w:t>
            </w:r>
            <w:r>
              <w:rPr>
                <w:noProof/>
                <w:webHidden/>
              </w:rPr>
              <w:tab/>
            </w:r>
            <w:r>
              <w:rPr>
                <w:noProof/>
                <w:webHidden/>
              </w:rPr>
              <w:fldChar w:fldCharType="begin"/>
            </w:r>
            <w:r>
              <w:rPr>
                <w:noProof/>
                <w:webHidden/>
              </w:rPr>
              <w:instrText xml:space="preserve"> PAGEREF _Toc178952195 \h </w:instrText>
            </w:r>
            <w:r>
              <w:rPr>
                <w:noProof/>
                <w:webHidden/>
              </w:rPr>
            </w:r>
            <w:r>
              <w:rPr>
                <w:noProof/>
                <w:webHidden/>
              </w:rPr>
              <w:fldChar w:fldCharType="separate"/>
            </w:r>
            <w:r>
              <w:rPr>
                <w:noProof/>
                <w:webHidden/>
              </w:rPr>
              <w:t>6</w:t>
            </w:r>
            <w:r>
              <w:rPr>
                <w:noProof/>
                <w:webHidden/>
              </w:rPr>
              <w:fldChar w:fldCharType="end"/>
            </w:r>
          </w:hyperlink>
        </w:p>
        <w:p w14:paraId="32770FE1" w14:textId="34CA10AA" w:rsidR="00B261A9" w:rsidRDefault="00B261A9">
          <w:pPr>
            <w:pStyle w:val="TDC2"/>
            <w:tabs>
              <w:tab w:val="right" w:leader="dot" w:pos="9350"/>
            </w:tabs>
            <w:rPr>
              <w:rFonts w:asciiTheme="minorHAnsi" w:eastAsiaTheme="minorEastAsia" w:hAnsiTheme="minorHAnsi" w:cstheme="minorBidi"/>
              <w:noProof/>
              <w:kern w:val="2"/>
              <w:lang w:val="en-US"/>
              <w14:ligatures w14:val="standardContextual"/>
            </w:rPr>
          </w:pPr>
          <w:hyperlink w:anchor="_Toc178952196" w:history="1">
            <w:r w:rsidRPr="00C801D4">
              <w:rPr>
                <w:rStyle w:val="Hipervnculo"/>
                <w:noProof/>
              </w:rPr>
              <w:t>4.6 Entradas de GitHub</w:t>
            </w:r>
            <w:r>
              <w:rPr>
                <w:noProof/>
                <w:webHidden/>
              </w:rPr>
              <w:tab/>
            </w:r>
            <w:r>
              <w:rPr>
                <w:noProof/>
                <w:webHidden/>
              </w:rPr>
              <w:fldChar w:fldCharType="begin"/>
            </w:r>
            <w:r>
              <w:rPr>
                <w:noProof/>
                <w:webHidden/>
              </w:rPr>
              <w:instrText xml:space="preserve"> PAGEREF _Toc178952196 \h </w:instrText>
            </w:r>
            <w:r>
              <w:rPr>
                <w:noProof/>
                <w:webHidden/>
              </w:rPr>
            </w:r>
            <w:r>
              <w:rPr>
                <w:noProof/>
                <w:webHidden/>
              </w:rPr>
              <w:fldChar w:fldCharType="separate"/>
            </w:r>
            <w:r>
              <w:rPr>
                <w:noProof/>
                <w:webHidden/>
              </w:rPr>
              <w:t>6</w:t>
            </w:r>
            <w:r>
              <w:rPr>
                <w:noProof/>
                <w:webHidden/>
              </w:rPr>
              <w:fldChar w:fldCharType="end"/>
            </w:r>
          </w:hyperlink>
        </w:p>
        <w:p w14:paraId="1CA90388" w14:textId="49AA146D" w:rsidR="00B261A9" w:rsidRDefault="00B261A9">
          <w:pPr>
            <w:pStyle w:val="TDC2"/>
            <w:tabs>
              <w:tab w:val="right" w:leader="dot" w:pos="9350"/>
            </w:tabs>
            <w:rPr>
              <w:rFonts w:asciiTheme="minorHAnsi" w:eastAsiaTheme="minorEastAsia" w:hAnsiTheme="minorHAnsi" w:cstheme="minorBidi"/>
              <w:noProof/>
              <w:kern w:val="2"/>
              <w:lang w:val="en-US"/>
              <w14:ligatures w14:val="standardContextual"/>
            </w:rPr>
          </w:pPr>
          <w:hyperlink w:anchor="_Toc178952197" w:history="1">
            <w:r w:rsidRPr="00C801D4">
              <w:rPr>
                <w:rStyle w:val="Hipervnculo"/>
                <w:noProof/>
              </w:rPr>
              <w:t>4.7 Cantidad de datos de prueba</w:t>
            </w:r>
            <w:r>
              <w:rPr>
                <w:noProof/>
                <w:webHidden/>
              </w:rPr>
              <w:tab/>
            </w:r>
            <w:r>
              <w:rPr>
                <w:noProof/>
                <w:webHidden/>
              </w:rPr>
              <w:fldChar w:fldCharType="begin"/>
            </w:r>
            <w:r>
              <w:rPr>
                <w:noProof/>
                <w:webHidden/>
              </w:rPr>
              <w:instrText xml:space="preserve"> PAGEREF _Toc178952197 \h </w:instrText>
            </w:r>
            <w:r>
              <w:rPr>
                <w:noProof/>
                <w:webHidden/>
              </w:rPr>
            </w:r>
            <w:r>
              <w:rPr>
                <w:noProof/>
                <w:webHidden/>
              </w:rPr>
              <w:fldChar w:fldCharType="separate"/>
            </w:r>
            <w:r>
              <w:rPr>
                <w:noProof/>
                <w:webHidden/>
              </w:rPr>
              <w:t>7</w:t>
            </w:r>
            <w:r>
              <w:rPr>
                <w:noProof/>
                <w:webHidden/>
              </w:rPr>
              <w:fldChar w:fldCharType="end"/>
            </w:r>
          </w:hyperlink>
        </w:p>
        <w:p w14:paraId="1AF93540" w14:textId="47C3DFDE" w:rsidR="00B261A9" w:rsidRDefault="00B261A9">
          <w:pPr>
            <w:pStyle w:val="TDC2"/>
            <w:tabs>
              <w:tab w:val="right" w:leader="dot" w:pos="9350"/>
            </w:tabs>
            <w:rPr>
              <w:rFonts w:asciiTheme="minorHAnsi" w:eastAsiaTheme="minorEastAsia" w:hAnsiTheme="minorHAnsi" w:cstheme="minorBidi"/>
              <w:noProof/>
              <w:kern w:val="2"/>
              <w:lang w:val="en-US"/>
              <w14:ligatures w14:val="standardContextual"/>
            </w:rPr>
          </w:pPr>
          <w:hyperlink w:anchor="_Toc178952198" w:history="1">
            <w:r w:rsidRPr="00C801D4">
              <w:rPr>
                <w:rStyle w:val="Hipervnculo"/>
                <w:noProof/>
              </w:rPr>
              <w:t>4.8 Cantidad de SP</w:t>
            </w:r>
            <w:r>
              <w:rPr>
                <w:noProof/>
                <w:webHidden/>
              </w:rPr>
              <w:tab/>
            </w:r>
            <w:r>
              <w:rPr>
                <w:noProof/>
                <w:webHidden/>
              </w:rPr>
              <w:fldChar w:fldCharType="begin"/>
            </w:r>
            <w:r>
              <w:rPr>
                <w:noProof/>
                <w:webHidden/>
              </w:rPr>
              <w:instrText xml:space="preserve"> PAGEREF _Toc178952198 \h </w:instrText>
            </w:r>
            <w:r>
              <w:rPr>
                <w:noProof/>
                <w:webHidden/>
              </w:rPr>
            </w:r>
            <w:r>
              <w:rPr>
                <w:noProof/>
                <w:webHidden/>
              </w:rPr>
              <w:fldChar w:fldCharType="separate"/>
            </w:r>
            <w:r>
              <w:rPr>
                <w:noProof/>
                <w:webHidden/>
              </w:rPr>
              <w:t>8</w:t>
            </w:r>
            <w:r>
              <w:rPr>
                <w:noProof/>
                <w:webHidden/>
              </w:rPr>
              <w:fldChar w:fldCharType="end"/>
            </w:r>
          </w:hyperlink>
        </w:p>
        <w:p w14:paraId="657C9E9B" w14:textId="22519447" w:rsidR="00B261A9" w:rsidRDefault="00B261A9">
          <w:pPr>
            <w:pStyle w:val="TDC2"/>
            <w:tabs>
              <w:tab w:val="right" w:leader="dot" w:pos="9350"/>
            </w:tabs>
            <w:rPr>
              <w:rFonts w:asciiTheme="minorHAnsi" w:eastAsiaTheme="minorEastAsia" w:hAnsiTheme="minorHAnsi" w:cstheme="minorBidi"/>
              <w:noProof/>
              <w:kern w:val="2"/>
              <w:lang w:val="en-US"/>
              <w14:ligatures w14:val="standardContextual"/>
            </w:rPr>
          </w:pPr>
          <w:hyperlink w:anchor="_Toc178952199" w:history="1">
            <w:r w:rsidRPr="00C801D4">
              <w:rPr>
                <w:rStyle w:val="Hipervnculo"/>
                <w:noProof/>
              </w:rPr>
              <w:t>4.9 Gráficos del GitHub</w:t>
            </w:r>
            <w:r>
              <w:rPr>
                <w:noProof/>
                <w:webHidden/>
              </w:rPr>
              <w:tab/>
            </w:r>
            <w:r>
              <w:rPr>
                <w:noProof/>
                <w:webHidden/>
              </w:rPr>
              <w:fldChar w:fldCharType="begin"/>
            </w:r>
            <w:r>
              <w:rPr>
                <w:noProof/>
                <w:webHidden/>
              </w:rPr>
              <w:instrText xml:space="preserve"> PAGEREF _Toc178952199 \h </w:instrText>
            </w:r>
            <w:r>
              <w:rPr>
                <w:noProof/>
                <w:webHidden/>
              </w:rPr>
            </w:r>
            <w:r>
              <w:rPr>
                <w:noProof/>
                <w:webHidden/>
              </w:rPr>
              <w:fldChar w:fldCharType="separate"/>
            </w:r>
            <w:r>
              <w:rPr>
                <w:noProof/>
                <w:webHidden/>
              </w:rPr>
              <w:t>9</w:t>
            </w:r>
            <w:r>
              <w:rPr>
                <w:noProof/>
                <w:webHidden/>
              </w:rPr>
              <w:fldChar w:fldCharType="end"/>
            </w:r>
          </w:hyperlink>
        </w:p>
        <w:p w14:paraId="536D98F5" w14:textId="78DD8FA6" w:rsidR="00B326AC" w:rsidRDefault="00B326AC">
          <w:r>
            <w:rPr>
              <w:b/>
              <w:bCs/>
              <w:noProof/>
            </w:rPr>
            <w:fldChar w:fldCharType="end"/>
          </w:r>
        </w:p>
      </w:sdtContent>
    </w:sdt>
    <w:p w14:paraId="3AEE2896" w14:textId="77777777" w:rsidR="00D165F6" w:rsidRDefault="00D165F6" w:rsidP="00B261A9">
      <w:pPr>
        <w:pStyle w:val="Ttulo1"/>
        <w:jc w:val="left"/>
      </w:pPr>
      <w:bookmarkStart w:id="0" w:name="_Toc178951597"/>
      <w:bookmarkStart w:id="1" w:name="_Toc178952186"/>
    </w:p>
    <w:p w14:paraId="242C0EBA" w14:textId="77777777" w:rsidR="00D165F6" w:rsidRDefault="00D165F6" w:rsidP="00B261A9">
      <w:pPr>
        <w:pStyle w:val="Ttulo1"/>
        <w:jc w:val="left"/>
      </w:pPr>
    </w:p>
    <w:p w14:paraId="3A13A60C" w14:textId="5D97D0A4" w:rsidR="00B261A9" w:rsidRDefault="00B261A9" w:rsidP="00B261A9">
      <w:pPr>
        <w:pStyle w:val="Ttulo1"/>
        <w:jc w:val="left"/>
      </w:pPr>
      <w:r>
        <w:t>Tabla de imágenes</w:t>
      </w:r>
      <w:bookmarkEnd w:id="1"/>
    </w:p>
    <w:p w14:paraId="2C31C4B3" w14:textId="65B22595" w:rsidR="00B261A9" w:rsidRDefault="00B261A9">
      <w:pPr>
        <w:pStyle w:val="Tabladeilustraciones"/>
        <w:tabs>
          <w:tab w:val="right" w:leader="dot" w:pos="9350"/>
        </w:tabs>
        <w:rPr>
          <w:noProof/>
        </w:rPr>
      </w:pPr>
      <w:r>
        <w:fldChar w:fldCharType="begin"/>
      </w:r>
      <w:r>
        <w:instrText xml:space="preserve"> TOC \h \z \c "Imagen" </w:instrText>
      </w:r>
      <w:r>
        <w:fldChar w:fldCharType="separate"/>
      </w:r>
      <w:hyperlink w:anchor="_Toc178952140" w:history="1">
        <w:r w:rsidRPr="008F1E5E">
          <w:rPr>
            <w:rStyle w:val="Hipervnculo"/>
            <w:noProof/>
          </w:rPr>
          <w:t>Im</w:t>
        </w:r>
        <w:r>
          <w:rPr>
            <w:rStyle w:val="Hipervnculo"/>
            <w:noProof/>
          </w:rPr>
          <w:t>á</w:t>
        </w:r>
        <w:r w:rsidRPr="008F1E5E">
          <w:rPr>
            <w:rStyle w:val="Hipervnculo"/>
            <w:noProof/>
          </w:rPr>
          <w:t>gen 1</w:t>
        </w:r>
        <w:r>
          <w:rPr>
            <w:noProof/>
            <w:webHidden/>
          </w:rPr>
          <w:tab/>
        </w:r>
        <w:r>
          <w:rPr>
            <w:noProof/>
            <w:webHidden/>
          </w:rPr>
          <w:fldChar w:fldCharType="begin"/>
        </w:r>
        <w:r>
          <w:rPr>
            <w:noProof/>
            <w:webHidden/>
          </w:rPr>
          <w:instrText xml:space="preserve"> PAGEREF _Toc178952140 \h </w:instrText>
        </w:r>
        <w:r>
          <w:rPr>
            <w:noProof/>
            <w:webHidden/>
          </w:rPr>
        </w:r>
        <w:r>
          <w:rPr>
            <w:noProof/>
            <w:webHidden/>
          </w:rPr>
          <w:fldChar w:fldCharType="separate"/>
        </w:r>
        <w:r>
          <w:rPr>
            <w:noProof/>
            <w:webHidden/>
          </w:rPr>
          <w:t>7</w:t>
        </w:r>
        <w:r>
          <w:rPr>
            <w:noProof/>
            <w:webHidden/>
          </w:rPr>
          <w:fldChar w:fldCharType="end"/>
        </w:r>
      </w:hyperlink>
    </w:p>
    <w:p w14:paraId="0C53C4B2" w14:textId="2B21C762" w:rsidR="00B261A9" w:rsidRDefault="00B261A9">
      <w:pPr>
        <w:pStyle w:val="Tabladeilustraciones"/>
        <w:tabs>
          <w:tab w:val="right" w:leader="dot" w:pos="9350"/>
        </w:tabs>
        <w:rPr>
          <w:noProof/>
        </w:rPr>
      </w:pPr>
      <w:hyperlink w:anchor="_Toc178952141" w:history="1">
        <w:r w:rsidRPr="008F1E5E">
          <w:rPr>
            <w:rStyle w:val="Hipervnculo"/>
            <w:noProof/>
          </w:rPr>
          <w:t>Im</w:t>
        </w:r>
        <w:r>
          <w:rPr>
            <w:rStyle w:val="Hipervnculo"/>
            <w:noProof/>
          </w:rPr>
          <w:t>á</w:t>
        </w:r>
        <w:r w:rsidRPr="008F1E5E">
          <w:rPr>
            <w:rStyle w:val="Hipervnculo"/>
            <w:noProof/>
          </w:rPr>
          <w:t>gen 2</w:t>
        </w:r>
        <w:r>
          <w:rPr>
            <w:noProof/>
            <w:webHidden/>
          </w:rPr>
          <w:tab/>
        </w:r>
        <w:r>
          <w:rPr>
            <w:noProof/>
            <w:webHidden/>
          </w:rPr>
          <w:fldChar w:fldCharType="begin"/>
        </w:r>
        <w:r>
          <w:rPr>
            <w:noProof/>
            <w:webHidden/>
          </w:rPr>
          <w:instrText xml:space="preserve"> PAGEREF _Toc178952141 \h </w:instrText>
        </w:r>
        <w:r>
          <w:rPr>
            <w:noProof/>
            <w:webHidden/>
          </w:rPr>
        </w:r>
        <w:r>
          <w:rPr>
            <w:noProof/>
            <w:webHidden/>
          </w:rPr>
          <w:fldChar w:fldCharType="separate"/>
        </w:r>
        <w:r>
          <w:rPr>
            <w:noProof/>
            <w:webHidden/>
          </w:rPr>
          <w:t>8</w:t>
        </w:r>
        <w:r>
          <w:rPr>
            <w:noProof/>
            <w:webHidden/>
          </w:rPr>
          <w:fldChar w:fldCharType="end"/>
        </w:r>
      </w:hyperlink>
    </w:p>
    <w:p w14:paraId="04ADA6F3" w14:textId="5157BF8D" w:rsidR="00B261A9" w:rsidRDefault="00B261A9">
      <w:pPr>
        <w:pStyle w:val="Tabladeilustraciones"/>
        <w:tabs>
          <w:tab w:val="right" w:leader="dot" w:pos="9350"/>
        </w:tabs>
        <w:rPr>
          <w:noProof/>
        </w:rPr>
      </w:pPr>
      <w:hyperlink w:anchor="_Toc178952142" w:history="1">
        <w:r w:rsidRPr="008F1E5E">
          <w:rPr>
            <w:rStyle w:val="Hipervnculo"/>
            <w:noProof/>
          </w:rPr>
          <w:t>Im</w:t>
        </w:r>
        <w:r>
          <w:rPr>
            <w:rStyle w:val="Hipervnculo"/>
            <w:noProof/>
          </w:rPr>
          <w:t>á</w:t>
        </w:r>
        <w:r w:rsidRPr="008F1E5E">
          <w:rPr>
            <w:rStyle w:val="Hipervnculo"/>
            <w:noProof/>
          </w:rPr>
          <w:t>gen 3</w:t>
        </w:r>
        <w:r>
          <w:rPr>
            <w:noProof/>
            <w:webHidden/>
          </w:rPr>
          <w:tab/>
        </w:r>
        <w:r>
          <w:rPr>
            <w:noProof/>
            <w:webHidden/>
          </w:rPr>
          <w:fldChar w:fldCharType="begin"/>
        </w:r>
        <w:r>
          <w:rPr>
            <w:noProof/>
            <w:webHidden/>
          </w:rPr>
          <w:instrText xml:space="preserve"> PAGEREF _Toc178952142 \h </w:instrText>
        </w:r>
        <w:r>
          <w:rPr>
            <w:noProof/>
            <w:webHidden/>
          </w:rPr>
        </w:r>
        <w:r>
          <w:rPr>
            <w:noProof/>
            <w:webHidden/>
          </w:rPr>
          <w:fldChar w:fldCharType="separate"/>
        </w:r>
        <w:r>
          <w:rPr>
            <w:noProof/>
            <w:webHidden/>
          </w:rPr>
          <w:t>9</w:t>
        </w:r>
        <w:r>
          <w:rPr>
            <w:noProof/>
            <w:webHidden/>
          </w:rPr>
          <w:fldChar w:fldCharType="end"/>
        </w:r>
      </w:hyperlink>
    </w:p>
    <w:p w14:paraId="14EA7A4B" w14:textId="26CB31EB" w:rsidR="00B261A9" w:rsidRDefault="00B261A9">
      <w:pPr>
        <w:pStyle w:val="Tabladeilustraciones"/>
        <w:tabs>
          <w:tab w:val="right" w:leader="dot" w:pos="9350"/>
        </w:tabs>
        <w:rPr>
          <w:noProof/>
        </w:rPr>
      </w:pPr>
      <w:hyperlink w:anchor="_Toc178952143" w:history="1">
        <w:r w:rsidRPr="008F1E5E">
          <w:rPr>
            <w:rStyle w:val="Hipervnculo"/>
            <w:noProof/>
          </w:rPr>
          <w:t>Im</w:t>
        </w:r>
        <w:r>
          <w:rPr>
            <w:rStyle w:val="Hipervnculo"/>
            <w:noProof/>
          </w:rPr>
          <w:t>á</w:t>
        </w:r>
        <w:r w:rsidRPr="008F1E5E">
          <w:rPr>
            <w:rStyle w:val="Hipervnculo"/>
            <w:noProof/>
          </w:rPr>
          <w:t>gen 4</w:t>
        </w:r>
        <w:r>
          <w:rPr>
            <w:noProof/>
            <w:webHidden/>
          </w:rPr>
          <w:tab/>
        </w:r>
        <w:r>
          <w:rPr>
            <w:noProof/>
            <w:webHidden/>
          </w:rPr>
          <w:fldChar w:fldCharType="begin"/>
        </w:r>
        <w:r>
          <w:rPr>
            <w:noProof/>
            <w:webHidden/>
          </w:rPr>
          <w:instrText xml:space="preserve"> PAGEREF _Toc178952143 \h </w:instrText>
        </w:r>
        <w:r>
          <w:rPr>
            <w:noProof/>
            <w:webHidden/>
          </w:rPr>
        </w:r>
        <w:r>
          <w:rPr>
            <w:noProof/>
            <w:webHidden/>
          </w:rPr>
          <w:fldChar w:fldCharType="separate"/>
        </w:r>
        <w:r>
          <w:rPr>
            <w:noProof/>
            <w:webHidden/>
          </w:rPr>
          <w:t>10</w:t>
        </w:r>
        <w:r>
          <w:rPr>
            <w:noProof/>
            <w:webHidden/>
          </w:rPr>
          <w:fldChar w:fldCharType="end"/>
        </w:r>
      </w:hyperlink>
    </w:p>
    <w:p w14:paraId="026243B3" w14:textId="258E11E1" w:rsidR="00B261A9" w:rsidRDefault="00B261A9">
      <w:pPr>
        <w:pStyle w:val="Tabladeilustraciones"/>
        <w:tabs>
          <w:tab w:val="right" w:leader="dot" w:pos="9350"/>
        </w:tabs>
        <w:rPr>
          <w:noProof/>
        </w:rPr>
      </w:pPr>
      <w:hyperlink w:anchor="_Toc178952144" w:history="1">
        <w:r w:rsidRPr="008F1E5E">
          <w:rPr>
            <w:rStyle w:val="Hipervnculo"/>
            <w:noProof/>
          </w:rPr>
          <w:t>Im</w:t>
        </w:r>
        <w:r>
          <w:rPr>
            <w:rStyle w:val="Hipervnculo"/>
            <w:noProof/>
          </w:rPr>
          <w:t>á</w:t>
        </w:r>
        <w:r w:rsidRPr="008F1E5E">
          <w:rPr>
            <w:rStyle w:val="Hipervnculo"/>
            <w:noProof/>
          </w:rPr>
          <w:t>gen 5</w:t>
        </w:r>
        <w:r>
          <w:rPr>
            <w:noProof/>
            <w:webHidden/>
          </w:rPr>
          <w:tab/>
        </w:r>
        <w:r>
          <w:rPr>
            <w:noProof/>
            <w:webHidden/>
          </w:rPr>
          <w:fldChar w:fldCharType="begin"/>
        </w:r>
        <w:r>
          <w:rPr>
            <w:noProof/>
            <w:webHidden/>
          </w:rPr>
          <w:instrText xml:space="preserve"> PAGEREF _Toc178952144 \h </w:instrText>
        </w:r>
        <w:r>
          <w:rPr>
            <w:noProof/>
            <w:webHidden/>
          </w:rPr>
        </w:r>
        <w:r>
          <w:rPr>
            <w:noProof/>
            <w:webHidden/>
          </w:rPr>
          <w:fldChar w:fldCharType="separate"/>
        </w:r>
        <w:r>
          <w:rPr>
            <w:noProof/>
            <w:webHidden/>
          </w:rPr>
          <w:t>10</w:t>
        </w:r>
        <w:r>
          <w:rPr>
            <w:noProof/>
            <w:webHidden/>
          </w:rPr>
          <w:fldChar w:fldCharType="end"/>
        </w:r>
      </w:hyperlink>
    </w:p>
    <w:p w14:paraId="3EE56987" w14:textId="0ECBE333" w:rsidR="008A5939" w:rsidRDefault="00B261A9">
      <w:pPr>
        <w:rPr>
          <w:rFonts w:asciiTheme="majorHAnsi" w:eastAsiaTheme="majorEastAsia" w:hAnsiTheme="majorHAnsi" w:cstheme="majorBidi"/>
          <w:color w:val="2F5496" w:themeColor="accent1" w:themeShade="BF"/>
          <w:sz w:val="32"/>
          <w:szCs w:val="32"/>
        </w:rPr>
      </w:pPr>
      <w:r>
        <w:fldChar w:fldCharType="end"/>
      </w:r>
      <w:r w:rsidR="008A5939">
        <w:br w:type="page"/>
      </w:r>
    </w:p>
    <w:p w14:paraId="5CDFFD0A" w14:textId="3678446A" w:rsidR="00C50B13" w:rsidRDefault="008A5939" w:rsidP="008A5939">
      <w:pPr>
        <w:pStyle w:val="Ttulo1"/>
        <w:jc w:val="left"/>
      </w:pPr>
      <w:bookmarkStart w:id="2" w:name="_Toc178952187"/>
      <w:r>
        <w:lastRenderedPageBreak/>
        <w:t xml:space="preserve">1. </w:t>
      </w:r>
      <w:r w:rsidR="00C50B13">
        <w:t>Introducción</w:t>
      </w:r>
      <w:bookmarkEnd w:id="0"/>
      <w:bookmarkEnd w:id="2"/>
    </w:p>
    <w:p w14:paraId="17FB6132" w14:textId="77777777" w:rsidR="00C50B13" w:rsidRDefault="00C50B13" w:rsidP="00C50B13">
      <w:pPr>
        <w:spacing w:line="240" w:lineRule="auto"/>
      </w:pPr>
    </w:p>
    <w:p w14:paraId="21CC789C" w14:textId="77777777" w:rsidR="00C50B13" w:rsidRDefault="00C50B13" w:rsidP="00C50B13">
      <w:pPr>
        <w:spacing w:line="240" w:lineRule="auto"/>
      </w:pPr>
      <w:r>
        <w:t>El documento pretende sintetizar el proceso y los resultados sobre el desarrollo de un sistema básico de gestor de planilla. El sistema permite consultar a cada empleado y a sus salarios, al igual que insertar nuevos empleados al sistema.</w:t>
      </w:r>
    </w:p>
    <w:p w14:paraId="3C3BAA0D" w14:textId="77777777" w:rsidR="00C50B13" w:rsidRDefault="00C50B13" w:rsidP="00C50B13">
      <w:pPr>
        <w:spacing w:line="240" w:lineRule="auto"/>
      </w:pPr>
    </w:p>
    <w:p w14:paraId="5A92CAC8" w14:textId="3DFB58ED" w:rsidR="00C50B13" w:rsidRDefault="00C50B13">
      <w:r>
        <w:br w:type="page"/>
      </w:r>
    </w:p>
    <w:p w14:paraId="4D6D2FC5" w14:textId="5A2B9125" w:rsidR="00C50B13" w:rsidRDefault="008A5939" w:rsidP="00FE627D">
      <w:pPr>
        <w:pStyle w:val="Ttulo1"/>
        <w:jc w:val="left"/>
      </w:pPr>
      <w:bookmarkStart w:id="3" w:name="_Toc178951598"/>
      <w:bookmarkStart w:id="4" w:name="_Toc178952188"/>
      <w:r>
        <w:lastRenderedPageBreak/>
        <w:t xml:space="preserve">2. </w:t>
      </w:r>
      <w:r w:rsidR="00C50B13">
        <w:t>Ambiente de Desarrollo</w:t>
      </w:r>
      <w:bookmarkEnd w:id="3"/>
      <w:bookmarkEnd w:id="4"/>
    </w:p>
    <w:p w14:paraId="5FEC6DC1" w14:textId="77777777" w:rsidR="00B326AC" w:rsidRPr="00B326AC" w:rsidRDefault="00B326AC" w:rsidP="00B326AC"/>
    <w:p w14:paraId="2699A961" w14:textId="0FB02A56" w:rsidR="00C50B13" w:rsidRDefault="00C50B13" w:rsidP="00C50B13">
      <w:pPr>
        <w:spacing w:line="240" w:lineRule="auto"/>
      </w:pPr>
      <w:r w:rsidRPr="00C50B13">
        <w:t xml:space="preserve">El sistema básico de gestor de planilla se desarrolló y ejecutó localmente en una computadora. Para la gestión de la base de datos, se utilizó Microsoft SQL Server (MSSQL), un sistema de gestión de bases de datos relacional que permitió almacenar y consultar la información de los empleados y sus </w:t>
      </w:r>
      <w:r>
        <w:t>movimientos</w:t>
      </w:r>
      <w:r w:rsidRPr="00C50B13">
        <w:t xml:space="preserve"> de manera eficiente.</w:t>
      </w:r>
    </w:p>
    <w:p w14:paraId="70CE82AA" w14:textId="152CDDF2" w:rsidR="00C50B13" w:rsidRDefault="00C50B13" w:rsidP="00C50B13">
      <w:pPr>
        <w:spacing w:line="240" w:lineRule="auto"/>
      </w:pPr>
      <w:r>
        <w:t xml:space="preserve">El servidor de la aplicación fue desarrollado utilizando </w:t>
      </w:r>
      <w:proofErr w:type="spellStart"/>
      <w:r>
        <w:t>Flask</w:t>
      </w:r>
      <w:proofErr w:type="spellEnd"/>
      <w:r>
        <w:t xml:space="preserve">, un </w:t>
      </w:r>
      <w:proofErr w:type="spellStart"/>
      <w:r>
        <w:t>microframework</w:t>
      </w:r>
      <w:proofErr w:type="spellEnd"/>
      <w:r>
        <w:t xml:space="preserve"> web en Python, el cual facilita la creación de aplicaciones ligeras. En este caso, </w:t>
      </w:r>
      <w:proofErr w:type="spellStart"/>
      <w:r>
        <w:t>Flask</w:t>
      </w:r>
      <w:proofErr w:type="spellEnd"/>
      <w:r>
        <w:t xml:space="preserve"> fue configurado para ejecutarse localmente, permitiendo la interacción con la base de datos a través de una interfaz sencilla. La conexión entre </w:t>
      </w:r>
      <w:proofErr w:type="spellStart"/>
      <w:r>
        <w:t>Flask</w:t>
      </w:r>
      <w:proofErr w:type="spellEnd"/>
      <w:r>
        <w:t xml:space="preserve"> y MSSQL se logró utilizando bibliotecas como </w:t>
      </w:r>
      <w:proofErr w:type="spellStart"/>
      <w:r>
        <w:t>pyodbc</w:t>
      </w:r>
      <w:proofErr w:type="spellEnd"/>
      <w:r>
        <w:t xml:space="preserve"> o </w:t>
      </w:r>
      <w:proofErr w:type="spellStart"/>
      <w:r>
        <w:t>SQLAlchemy</w:t>
      </w:r>
      <w:proofErr w:type="spellEnd"/>
      <w:r>
        <w:t>, que permitieron la comunicación directa con la base de datos.</w:t>
      </w:r>
      <w:r>
        <w:t xml:space="preserve"> Esta a su vez se conecta con la página web enviando archivos JSON utilizando el protocolo AJAX. La página está realizada enteramente con HTML, CSS y JavaScript.</w:t>
      </w:r>
    </w:p>
    <w:p w14:paraId="2EDD63B9" w14:textId="17F27245" w:rsidR="00C50B13" w:rsidRDefault="00C50B13" w:rsidP="00C50B13"/>
    <w:p w14:paraId="4E70084F" w14:textId="28B57A6A" w:rsidR="00C50B13" w:rsidRDefault="008A5939" w:rsidP="00FE627D">
      <w:pPr>
        <w:pStyle w:val="Ttulo1"/>
        <w:jc w:val="left"/>
      </w:pPr>
      <w:bookmarkStart w:id="5" w:name="_Toc178951599"/>
      <w:bookmarkStart w:id="6" w:name="_Toc178952189"/>
      <w:r>
        <w:t xml:space="preserve">3. </w:t>
      </w:r>
      <w:r w:rsidR="00C50B13">
        <w:t>Evaluación de los elementos</w:t>
      </w:r>
      <w:bookmarkEnd w:id="5"/>
      <w:bookmarkEnd w:id="6"/>
    </w:p>
    <w:p w14:paraId="3AFB9F82" w14:textId="77777777" w:rsidR="00C50B13" w:rsidRDefault="00C50B13" w:rsidP="00C50B13">
      <w:pPr>
        <w:spacing w:line="240" w:lineRule="auto"/>
      </w:pPr>
      <w:r>
        <w:t>Basados en la rúbrica brindada por el profesor (“Tabla 1. Evaluación elementos según rúbrica”) se realiza la evaluación de avance de las diversas partes del proyecto, así como una valoración de los puntos obtenidos según el avance, en dicha parte.</w:t>
      </w:r>
    </w:p>
    <w:p w14:paraId="62230BC7" w14:textId="77777777" w:rsidR="00C50B13" w:rsidRDefault="00C50B13" w:rsidP="00C50B13">
      <w:pPr>
        <w:spacing w:line="240" w:lineRule="auto"/>
      </w:pPr>
      <w:r>
        <w:t>Tabla 1. Evaluación de los elementos según rúbrica brindada por profesor.</w:t>
      </w:r>
    </w:p>
    <w:p w14:paraId="18B23226" w14:textId="77777777" w:rsidR="00C50B13" w:rsidRDefault="00C50B13" w:rsidP="00C50B13">
      <w:pPr>
        <w:spacing w:line="240" w:lineRule="auto"/>
      </w:pPr>
    </w:p>
    <w:tbl>
      <w:tblPr>
        <w:tblStyle w:val="Tablaconcuadrcula"/>
        <w:tblW w:w="10525" w:type="dxa"/>
        <w:tblLook w:val="04A0" w:firstRow="1" w:lastRow="0" w:firstColumn="1" w:lastColumn="0" w:noHBand="0" w:noVBand="1"/>
      </w:tblPr>
      <w:tblGrid>
        <w:gridCol w:w="3415"/>
        <w:gridCol w:w="1710"/>
        <w:gridCol w:w="2610"/>
        <w:gridCol w:w="2790"/>
      </w:tblGrid>
      <w:tr w:rsidR="00C50B13" w14:paraId="425AEEA3" w14:textId="560014FF" w:rsidTr="00FE627D">
        <w:tc>
          <w:tcPr>
            <w:tcW w:w="3415" w:type="dxa"/>
          </w:tcPr>
          <w:p w14:paraId="4090D080" w14:textId="5C145705" w:rsidR="00C50B13" w:rsidRDefault="00C50B13">
            <w:r>
              <w:t>Parte</w:t>
            </w:r>
          </w:p>
        </w:tc>
        <w:tc>
          <w:tcPr>
            <w:tcW w:w="1710" w:type="dxa"/>
          </w:tcPr>
          <w:p w14:paraId="0E9B9D83" w14:textId="3BDC2A23" w:rsidR="00C50B13" w:rsidRDefault="00C50B13">
            <w:r>
              <w:t>Valor</w:t>
            </w:r>
          </w:p>
        </w:tc>
        <w:tc>
          <w:tcPr>
            <w:tcW w:w="2610" w:type="dxa"/>
          </w:tcPr>
          <w:p w14:paraId="02F66A5C" w14:textId="36D4CEE1" w:rsidR="00C50B13" w:rsidRDefault="00C50B13">
            <w:r>
              <w:t>Porcentaje avanzado</w:t>
            </w:r>
          </w:p>
        </w:tc>
        <w:tc>
          <w:tcPr>
            <w:tcW w:w="2790" w:type="dxa"/>
          </w:tcPr>
          <w:p w14:paraId="5C3251ED" w14:textId="6B0E90FF" w:rsidR="00C50B13" w:rsidRDefault="00C50B13">
            <w:r>
              <w:t>Comentarios</w:t>
            </w:r>
          </w:p>
        </w:tc>
      </w:tr>
      <w:tr w:rsidR="00C50B13" w14:paraId="69075FD5" w14:textId="117DE264" w:rsidTr="00FE627D">
        <w:tc>
          <w:tcPr>
            <w:tcW w:w="3415" w:type="dxa"/>
          </w:tcPr>
          <w:p w14:paraId="3581CB4B" w14:textId="55308FB5" w:rsidR="00C50B13" w:rsidRDefault="00C50B13">
            <w:r>
              <w:t>Documentación</w:t>
            </w:r>
          </w:p>
        </w:tc>
        <w:tc>
          <w:tcPr>
            <w:tcW w:w="1710" w:type="dxa"/>
          </w:tcPr>
          <w:p w14:paraId="4F60D230" w14:textId="129CAE9B" w:rsidR="00C50B13" w:rsidRDefault="00FE627D">
            <w:r>
              <w:t>15</w:t>
            </w:r>
          </w:p>
        </w:tc>
        <w:tc>
          <w:tcPr>
            <w:tcW w:w="2610" w:type="dxa"/>
          </w:tcPr>
          <w:p w14:paraId="506C6263" w14:textId="54964652" w:rsidR="00C50B13" w:rsidRDefault="00FE627D">
            <w:r>
              <w:t>15</w:t>
            </w:r>
          </w:p>
        </w:tc>
        <w:tc>
          <w:tcPr>
            <w:tcW w:w="2790" w:type="dxa"/>
          </w:tcPr>
          <w:p w14:paraId="2562E262" w14:textId="77777777" w:rsidR="00C50B13" w:rsidRDefault="00C50B13"/>
        </w:tc>
      </w:tr>
      <w:tr w:rsidR="00C50B13" w14:paraId="5B70C85C" w14:textId="5D938B16" w:rsidTr="00FE627D">
        <w:tc>
          <w:tcPr>
            <w:tcW w:w="3415" w:type="dxa"/>
          </w:tcPr>
          <w:p w14:paraId="5AF44F7C" w14:textId="36C8623B" w:rsidR="00C50B13" w:rsidRDefault="00C50B13">
            <w:r>
              <w:t>Base de Datos</w:t>
            </w:r>
          </w:p>
        </w:tc>
        <w:tc>
          <w:tcPr>
            <w:tcW w:w="1710" w:type="dxa"/>
          </w:tcPr>
          <w:p w14:paraId="699A3178" w14:textId="1FE320B7" w:rsidR="00C50B13" w:rsidRDefault="00FE627D">
            <w:r>
              <w:t>7</w:t>
            </w:r>
          </w:p>
        </w:tc>
        <w:tc>
          <w:tcPr>
            <w:tcW w:w="2610" w:type="dxa"/>
          </w:tcPr>
          <w:p w14:paraId="5B68B83C" w14:textId="24149287" w:rsidR="00C50B13" w:rsidRDefault="00FE627D">
            <w:r>
              <w:t>7</w:t>
            </w:r>
          </w:p>
        </w:tc>
        <w:tc>
          <w:tcPr>
            <w:tcW w:w="2790" w:type="dxa"/>
          </w:tcPr>
          <w:p w14:paraId="004BC1C2" w14:textId="77777777" w:rsidR="00C50B13" w:rsidRDefault="00C50B13"/>
        </w:tc>
      </w:tr>
      <w:tr w:rsidR="00C50B13" w14:paraId="3733E78B" w14:textId="7554DF21" w:rsidTr="00FE627D">
        <w:tc>
          <w:tcPr>
            <w:tcW w:w="3415" w:type="dxa"/>
          </w:tcPr>
          <w:p w14:paraId="10C36736" w14:textId="37024416" w:rsidR="00C50B13" w:rsidRDefault="00C50B13">
            <w:r>
              <w:t>Script XML</w:t>
            </w:r>
          </w:p>
        </w:tc>
        <w:tc>
          <w:tcPr>
            <w:tcW w:w="1710" w:type="dxa"/>
          </w:tcPr>
          <w:p w14:paraId="335B4AC6" w14:textId="0747152D" w:rsidR="00C50B13" w:rsidRDefault="00FE627D">
            <w:r>
              <w:t>15</w:t>
            </w:r>
          </w:p>
        </w:tc>
        <w:tc>
          <w:tcPr>
            <w:tcW w:w="2610" w:type="dxa"/>
          </w:tcPr>
          <w:p w14:paraId="505064B2" w14:textId="50EAB7F9" w:rsidR="00C50B13" w:rsidRDefault="00FE627D">
            <w:r>
              <w:t>13</w:t>
            </w:r>
          </w:p>
        </w:tc>
        <w:tc>
          <w:tcPr>
            <w:tcW w:w="2790" w:type="dxa"/>
          </w:tcPr>
          <w:p w14:paraId="5400E2E9" w14:textId="21F86EA6" w:rsidR="00C50B13" w:rsidRDefault="00FE627D">
            <w:r>
              <w:t xml:space="preserve">Error en el valor </w:t>
            </w:r>
            <w:proofErr w:type="spellStart"/>
            <w:r>
              <w:t>NuevoSaldo</w:t>
            </w:r>
            <w:proofErr w:type="spellEnd"/>
          </w:p>
        </w:tc>
      </w:tr>
      <w:tr w:rsidR="00C50B13" w14:paraId="3885FB5F" w14:textId="410DD87D" w:rsidTr="00FE627D">
        <w:tc>
          <w:tcPr>
            <w:tcW w:w="3415" w:type="dxa"/>
          </w:tcPr>
          <w:p w14:paraId="5D468208" w14:textId="456FC688" w:rsidR="00C50B13" w:rsidRDefault="00C50B13">
            <w:r>
              <w:t>Código de SP</w:t>
            </w:r>
          </w:p>
        </w:tc>
        <w:tc>
          <w:tcPr>
            <w:tcW w:w="1710" w:type="dxa"/>
          </w:tcPr>
          <w:p w14:paraId="74F75222" w14:textId="3207E6AB" w:rsidR="00C50B13" w:rsidRDefault="00FE627D">
            <w:r>
              <w:t>23</w:t>
            </w:r>
          </w:p>
        </w:tc>
        <w:tc>
          <w:tcPr>
            <w:tcW w:w="2610" w:type="dxa"/>
          </w:tcPr>
          <w:p w14:paraId="4F16CB67" w14:textId="47E11291" w:rsidR="00C50B13" w:rsidRDefault="00FE627D">
            <w:r>
              <w:t>23</w:t>
            </w:r>
          </w:p>
        </w:tc>
        <w:tc>
          <w:tcPr>
            <w:tcW w:w="2790" w:type="dxa"/>
          </w:tcPr>
          <w:p w14:paraId="4B371710" w14:textId="77777777" w:rsidR="00C50B13" w:rsidRDefault="00C50B13"/>
        </w:tc>
      </w:tr>
      <w:tr w:rsidR="00C50B13" w14:paraId="1842E71E" w14:textId="1B7CB0FC" w:rsidTr="00FE627D">
        <w:tc>
          <w:tcPr>
            <w:tcW w:w="3415" w:type="dxa"/>
          </w:tcPr>
          <w:p w14:paraId="070933E5" w14:textId="08B00FAF" w:rsidR="00C50B13" w:rsidRDefault="00C50B13">
            <w:r>
              <w:t>Funcionalidad</w:t>
            </w:r>
          </w:p>
        </w:tc>
        <w:tc>
          <w:tcPr>
            <w:tcW w:w="1710" w:type="dxa"/>
          </w:tcPr>
          <w:p w14:paraId="07189D81" w14:textId="03161021" w:rsidR="00C50B13" w:rsidRDefault="00C50B13"/>
        </w:tc>
        <w:tc>
          <w:tcPr>
            <w:tcW w:w="2610" w:type="dxa"/>
          </w:tcPr>
          <w:p w14:paraId="565F1203" w14:textId="77777777" w:rsidR="00C50B13" w:rsidRDefault="00C50B13"/>
        </w:tc>
        <w:tc>
          <w:tcPr>
            <w:tcW w:w="2790" w:type="dxa"/>
          </w:tcPr>
          <w:p w14:paraId="199E63CE" w14:textId="77777777" w:rsidR="00C50B13" w:rsidRDefault="00C50B13"/>
        </w:tc>
      </w:tr>
      <w:tr w:rsidR="00C50B13" w14:paraId="0FD540B5" w14:textId="6C678869" w:rsidTr="00FE627D">
        <w:tc>
          <w:tcPr>
            <w:tcW w:w="3415" w:type="dxa"/>
          </w:tcPr>
          <w:p w14:paraId="59A91E32" w14:textId="3A51FE9B" w:rsidR="00C50B13" w:rsidRDefault="00C50B13">
            <w:proofErr w:type="spellStart"/>
            <w:r>
              <w:t>Login</w:t>
            </w:r>
            <w:proofErr w:type="spellEnd"/>
            <w:r>
              <w:t>/</w:t>
            </w:r>
            <w:proofErr w:type="spellStart"/>
            <w:r>
              <w:t>Logout</w:t>
            </w:r>
            <w:proofErr w:type="spellEnd"/>
          </w:p>
        </w:tc>
        <w:tc>
          <w:tcPr>
            <w:tcW w:w="1710" w:type="dxa"/>
          </w:tcPr>
          <w:p w14:paraId="47F85C20" w14:textId="00756655" w:rsidR="00C50B13" w:rsidRDefault="00FE627D">
            <w:r>
              <w:t>6</w:t>
            </w:r>
          </w:p>
        </w:tc>
        <w:tc>
          <w:tcPr>
            <w:tcW w:w="2610" w:type="dxa"/>
          </w:tcPr>
          <w:p w14:paraId="1DF30A0C" w14:textId="209225EF" w:rsidR="00C50B13" w:rsidRDefault="00FE627D">
            <w:r>
              <w:t>5</w:t>
            </w:r>
          </w:p>
        </w:tc>
        <w:tc>
          <w:tcPr>
            <w:tcW w:w="2790" w:type="dxa"/>
          </w:tcPr>
          <w:p w14:paraId="5AE91549" w14:textId="7999D924" w:rsidR="00C50B13" w:rsidRDefault="00FE627D">
            <w:r>
              <w:t xml:space="preserve">No hace la </w:t>
            </w:r>
            <w:proofErr w:type="spellStart"/>
            <w:r>
              <w:t>deshabilitación</w:t>
            </w:r>
            <w:proofErr w:type="spellEnd"/>
          </w:p>
        </w:tc>
      </w:tr>
      <w:tr w:rsidR="00C50B13" w14:paraId="2E8CBB6E" w14:textId="3AE27626" w:rsidTr="00FE627D">
        <w:tc>
          <w:tcPr>
            <w:tcW w:w="3415" w:type="dxa"/>
          </w:tcPr>
          <w:p w14:paraId="03202B23" w14:textId="7DA6F270" w:rsidR="00C50B13" w:rsidRDefault="00C50B13">
            <w:proofErr w:type="gramStart"/>
            <w:r>
              <w:t>Lista empleado</w:t>
            </w:r>
            <w:proofErr w:type="gramEnd"/>
            <w:r>
              <w:t xml:space="preserve"> con filtrado</w:t>
            </w:r>
          </w:p>
        </w:tc>
        <w:tc>
          <w:tcPr>
            <w:tcW w:w="1710" w:type="dxa"/>
          </w:tcPr>
          <w:p w14:paraId="042386DB" w14:textId="32E38208" w:rsidR="00C50B13" w:rsidRDefault="00FE627D">
            <w:r>
              <w:t>6</w:t>
            </w:r>
          </w:p>
        </w:tc>
        <w:tc>
          <w:tcPr>
            <w:tcW w:w="2610" w:type="dxa"/>
          </w:tcPr>
          <w:p w14:paraId="61F92852" w14:textId="21C612D3" w:rsidR="00C50B13" w:rsidRDefault="00FE627D">
            <w:r>
              <w:t>6</w:t>
            </w:r>
          </w:p>
        </w:tc>
        <w:tc>
          <w:tcPr>
            <w:tcW w:w="2790" w:type="dxa"/>
          </w:tcPr>
          <w:p w14:paraId="1CDB6779" w14:textId="77777777" w:rsidR="00C50B13" w:rsidRDefault="00C50B13"/>
        </w:tc>
      </w:tr>
      <w:tr w:rsidR="00C50B13" w14:paraId="3C8D3944" w14:textId="77777777" w:rsidTr="00FE627D">
        <w:tc>
          <w:tcPr>
            <w:tcW w:w="3415" w:type="dxa"/>
          </w:tcPr>
          <w:p w14:paraId="449F4B26" w14:textId="34B7FB0E" w:rsidR="00C50B13" w:rsidRDefault="00C50B13">
            <w:r>
              <w:t>Insertar Empleado</w:t>
            </w:r>
          </w:p>
        </w:tc>
        <w:tc>
          <w:tcPr>
            <w:tcW w:w="1710" w:type="dxa"/>
          </w:tcPr>
          <w:p w14:paraId="2E12D6A2" w14:textId="5D002B64" w:rsidR="00C50B13" w:rsidRDefault="00FE627D">
            <w:r>
              <w:t>5</w:t>
            </w:r>
          </w:p>
        </w:tc>
        <w:tc>
          <w:tcPr>
            <w:tcW w:w="2610" w:type="dxa"/>
          </w:tcPr>
          <w:p w14:paraId="23C0D8EC" w14:textId="46CCE9B1" w:rsidR="00C50B13" w:rsidRDefault="00FE627D">
            <w:r>
              <w:t>5</w:t>
            </w:r>
          </w:p>
        </w:tc>
        <w:tc>
          <w:tcPr>
            <w:tcW w:w="2790" w:type="dxa"/>
          </w:tcPr>
          <w:p w14:paraId="384EA7EE" w14:textId="77777777" w:rsidR="00C50B13" w:rsidRDefault="00C50B13"/>
        </w:tc>
      </w:tr>
      <w:tr w:rsidR="00C50B13" w14:paraId="3FFA5596" w14:textId="77777777" w:rsidTr="00FE627D">
        <w:tc>
          <w:tcPr>
            <w:tcW w:w="3415" w:type="dxa"/>
          </w:tcPr>
          <w:p w14:paraId="15FE5F95" w14:textId="7761B2BE" w:rsidR="00C50B13" w:rsidRDefault="00C50B13">
            <w:r>
              <w:t>Insertar Movimiento</w:t>
            </w:r>
          </w:p>
        </w:tc>
        <w:tc>
          <w:tcPr>
            <w:tcW w:w="1710" w:type="dxa"/>
          </w:tcPr>
          <w:p w14:paraId="5AA5897B" w14:textId="6A8D74C1" w:rsidR="00C50B13" w:rsidRDefault="00FE627D">
            <w:r>
              <w:t>7</w:t>
            </w:r>
          </w:p>
        </w:tc>
        <w:tc>
          <w:tcPr>
            <w:tcW w:w="2610" w:type="dxa"/>
          </w:tcPr>
          <w:p w14:paraId="1B980FEC" w14:textId="3E2DF841" w:rsidR="00C50B13" w:rsidRDefault="00FE627D">
            <w:r>
              <w:t>7</w:t>
            </w:r>
          </w:p>
        </w:tc>
        <w:tc>
          <w:tcPr>
            <w:tcW w:w="2790" w:type="dxa"/>
          </w:tcPr>
          <w:p w14:paraId="33A79B37" w14:textId="77777777" w:rsidR="00C50B13" w:rsidRDefault="00C50B13"/>
        </w:tc>
      </w:tr>
      <w:tr w:rsidR="00C50B13" w14:paraId="15443CCF" w14:textId="77777777" w:rsidTr="00FE627D">
        <w:tc>
          <w:tcPr>
            <w:tcW w:w="3415" w:type="dxa"/>
          </w:tcPr>
          <w:p w14:paraId="3B7AEEDC" w14:textId="4AEB19A9" w:rsidR="00C50B13" w:rsidRDefault="00C50B13">
            <w:r>
              <w:t>Lista Movimiento</w:t>
            </w:r>
          </w:p>
        </w:tc>
        <w:tc>
          <w:tcPr>
            <w:tcW w:w="1710" w:type="dxa"/>
          </w:tcPr>
          <w:p w14:paraId="762A3CD2" w14:textId="4FC4F4F7" w:rsidR="00C50B13" w:rsidRDefault="00FE627D">
            <w:r>
              <w:t>5</w:t>
            </w:r>
          </w:p>
        </w:tc>
        <w:tc>
          <w:tcPr>
            <w:tcW w:w="2610" w:type="dxa"/>
          </w:tcPr>
          <w:p w14:paraId="4D6C2865" w14:textId="04999DFF" w:rsidR="00C50B13" w:rsidRDefault="00FE627D">
            <w:r>
              <w:t>5</w:t>
            </w:r>
          </w:p>
        </w:tc>
        <w:tc>
          <w:tcPr>
            <w:tcW w:w="2790" w:type="dxa"/>
          </w:tcPr>
          <w:p w14:paraId="495677F1" w14:textId="77777777" w:rsidR="00C50B13" w:rsidRDefault="00C50B13"/>
        </w:tc>
      </w:tr>
      <w:tr w:rsidR="00C50B13" w14:paraId="10F6F086" w14:textId="77777777" w:rsidTr="00FE627D">
        <w:tc>
          <w:tcPr>
            <w:tcW w:w="3415" w:type="dxa"/>
          </w:tcPr>
          <w:p w14:paraId="4A60D972" w14:textId="6E595665" w:rsidR="00C50B13" w:rsidRDefault="00C50B13">
            <w:r>
              <w:t>Trazabilidad</w:t>
            </w:r>
          </w:p>
        </w:tc>
        <w:tc>
          <w:tcPr>
            <w:tcW w:w="1710" w:type="dxa"/>
          </w:tcPr>
          <w:p w14:paraId="0082C2D5" w14:textId="51F6944D" w:rsidR="00C50B13" w:rsidRDefault="00FE627D">
            <w:r>
              <w:t>6</w:t>
            </w:r>
          </w:p>
        </w:tc>
        <w:tc>
          <w:tcPr>
            <w:tcW w:w="2610" w:type="dxa"/>
          </w:tcPr>
          <w:p w14:paraId="337925BE" w14:textId="144F04F3" w:rsidR="00C50B13" w:rsidRDefault="00FE627D">
            <w:r>
              <w:t>6</w:t>
            </w:r>
          </w:p>
        </w:tc>
        <w:tc>
          <w:tcPr>
            <w:tcW w:w="2790" w:type="dxa"/>
          </w:tcPr>
          <w:p w14:paraId="49A9C4FD" w14:textId="77777777" w:rsidR="00C50B13" w:rsidRDefault="00C50B13"/>
        </w:tc>
      </w:tr>
      <w:tr w:rsidR="00C50B13" w14:paraId="2D217B76" w14:textId="77777777" w:rsidTr="00FE627D">
        <w:tc>
          <w:tcPr>
            <w:tcW w:w="3415" w:type="dxa"/>
          </w:tcPr>
          <w:p w14:paraId="0D5A3374" w14:textId="48683004" w:rsidR="00C50B13" w:rsidRDefault="00C50B13">
            <w:r>
              <w:t>Mensajes y Códigos de error</w:t>
            </w:r>
          </w:p>
        </w:tc>
        <w:tc>
          <w:tcPr>
            <w:tcW w:w="1710" w:type="dxa"/>
          </w:tcPr>
          <w:p w14:paraId="58749114" w14:textId="7BA42F60" w:rsidR="00C50B13" w:rsidRDefault="00FE627D">
            <w:r>
              <w:t>5</w:t>
            </w:r>
          </w:p>
        </w:tc>
        <w:tc>
          <w:tcPr>
            <w:tcW w:w="2610" w:type="dxa"/>
          </w:tcPr>
          <w:p w14:paraId="0AEE7EFD" w14:textId="367D926E" w:rsidR="00C50B13" w:rsidRDefault="00FE627D">
            <w:r>
              <w:t>5</w:t>
            </w:r>
          </w:p>
        </w:tc>
        <w:tc>
          <w:tcPr>
            <w:tcW w:w="2790" w:type="dxa"/>
          </w:tcPr>
          <w:p w14:paraId="7A8A77C3" w14:textId="77777777" w:rsidR="00C50B13" w:rsidRDefault="00C50B13"/>
        </w:tc>
      </w:tr>
      <w:tr w:rsidR="00C50B13" w14:paraId="50926DC6" w14:textId="77777777" w:rsidTr="00FE627D">
        <w:tc>
          <w:tcPr>
            <w:tcW w:w="3415" w:type="dxa"/>
          </w:tcPr>
          <w:p w14:paraId="34CEEFB4" w14:textId="5530610C" w:rsidR="00C50B13" w:rsidRDefault="00FE627D">
            <w:r>
              <w:t>Total</w:t>
            </w:r>
          </w:p>
        </w:tc>
        <w:tc>
          <w:tcPr>
            <w:tcW w:w="1710" w:type="dxa"/>
          </w:tcPr>
          <w:p w14:paraId="01CE9BE5" w14:textId="5D0B0703" w:rsidR="00C50B13" w:rsidRDefault="00FE627D">
            <w:r>
              <w:t>100</w:t>
            </w:r>
          </w:p>
        </w:tc>
        <w:tc>
          <w:tcPr>
            <w:tcW w:w="2610" w:type="dxa"/>
          </w:tcPr>
          <w:p w14:paraId="6E3F48F3" w14:textId="3DE5EA9C" w:rsidR="00C50B13" w:rsidRDefault="00FE627D">
            <w:r>
              <w:t>97</w:t>
            </w:r>
          </w:p>
        </w:tc>
        <w:tc>
          <w:tcPr>
            <w:tcW w:w="2790" w:type="dxa"/>
          </w:tcPr>
          <w:p w14:paraId="0CDE8B4B" w14:textId="77777777" w:rsidR="00C50B13" w:rsidRDefault="00C50B13"/>
        </w:tc>
      </w:tr>
    </w:tbl>
    <w:p w14:paraId="073A94C1" w14:textId="6477EFB2" w:rsidR="00C50B13" w:rsidRDefault="008A5939" w:rsidP="00FE627D">
      <w:pPr>
        <w:pStyle w:val="Ttulo1"/>
        <w:jc w:val="left"/>
      </w:pPr>
      <w:bookmarkStart w:id="7" w:name="_Toc178951600"/>
      <w:bookmarkStart w:id="8" w:name="_Toc178952190"/>
      <w:r>
        <w:lastRenderedPageBreak/>
        <w:t xml:space="preserve">4. </w:t>
      </w:r>
      <w:r w:rsidR="00C50B13">
        <w:t>Métricas del Proyecto</w:t>
      </w:r>
      <w:bookmarkEnd w:id="7"/>
      <w:bookmarkEnd w:id="8"/>
    </w:p>
    <w:p w14:paraId="6D696563" w14:textId="77777777" w:rsidR="00C50B13" w:rsidRDefault="00C50B13" w:rsidP="00C50B13">
      <w:pPr>
        <w:pStyle w:val="Ttulo2"/>
      </w:pPr>
    </w:p>
    <w:p w14:paraId="7F63666C" w14:textId="7DAF5D1C" w:rsidR="00C50B13" w:rsidRDefault="008A5939" w:rsidP="00C50B13">
      <w:pPr>
        <w:pStyle w:val="Ttulo2"/>
      </w:pPr>
      <w:bookmarkStart w:id="9" w:name="_Toc178952191"/>
      <w:r>
        <w:t xml:space="preserve">4.1 </w:t>
      </w:r>
      <w:r w:rsidR="00C50B13">
        <w:t>Horas trabajadas</w:t>
      </w:r>
      <w:bookmarkEnd w:id="9"/>
    </w:p>
    <w:p w14:paraId="235D26F6" w14:textId="3A8BE5F7" w:rsidR="00C50B13" w:rsidRDefault="00C50B13" w:rsidP="00C50B13">
      <w:pPr>
        <w:spacing w:line="240" w:lineRule="auto"/>
      </w:pPr>
      <w:r>
        <w:t xml:space="preserve">Se trabajaron unas </w:t>
      </w:r>
      <w:r w:rsidR="00FE627D">
        <w:t>30</w:t>
      </w:r>
      <w:r>
        <w:t xml:space="preserve"> horas</w:t>
      </w:r>
      <w:r w:rsidR="00FE627D">
        <w:t xml:space="preserve"> y 30 minutos</w:t>
      </w:r>
      <w:r>
        <w:t xml:space="preserve">, repartidas durante </w:t>
      </w:r>
      <w:r w:rsidR="00FE627D">
        <w:t>13 sesiones de trabajo siendo la ultima el miércoles 2 de octubre.</w:t>
      </w:r>
    </w:p>
    <w:p w14:paraId="47AC6A3B" w14:textId="77777777" w:rsidR="00C50B13" w:rsidRDefault="00C50B13" w:rsidP="00C50B13">
      <w:pPr>
        <w:spacing w:line="240" w:lineRule="auto"/>
      </w:pPr>
    </w:p>
    <w:p w14:paraId="3C74427C" w14:textId="720EEDE2" w:rsidR="00C50B13" w:rsidRDefault="008A5939" w:rsidP="00C50B13">
      <w:pPr>
        <w:pStyle w:val="Ttulo2"/>
      </w:pPr>
      <w:bookmarkStart w:id="10" w:name="_Toc178952192"/>
      <w:r>
        <w:t xml:space="preserve">4.2 </w:t>
      </w:r>
      <w:r w:rsidR="00C50B13">
        <w:t>Distribución de tareas entre los miembros del grupo</w:t>
      </w:r>
      <w:bookmarkEnd w:id="10"/>
    </w:p>
    <w:p w14:paraId="53275BD9" w14:textId="77777777" w:rsidR="00C50B13" w:rsidRDefault="00C50B13" w:rsidP="00C50B13">
      <w:pPr>
        <w:spacing w:line="240" w:lineRule="auto"/>
      </w:pPr>
    </w:p>
    <w:p w14:paraId="27FB74A4" w14:textId="4E6B67A7" w:rsidR="00C50B13" w:rsidRDefault="00C50B13" w:rsidP="00C50B13">
      <w:pPr>
        <w:spacing w:line="240" w:lineRule="auto"/>
      </w:pPr>
      <w:r>
        <w:t>La primera tarea, tras asignar el proyecto programado, fue distribuir las partes del proyecto entre los miembros del grupo para que cada uno de ellos</w:t>
      </w:r>
      <w:r w:rsidR="00FE627D">
        <w:t xml:space="preserve"> pudiera tener un avance correcto durante la realización de este</w:t>
      </w:r>
      <w:r>
        <w:t>.</w:t>
      </w:r>
    </w:p>
    <w:p w14:paraId="74B68520" w14:textId="77777777" w:rsidR="00C50B13" w:rsidRDefault="00C50B13" w:rsidP="00C50B13">
      <w:pPr>
        <w:spacing w:line="240" w:lineRule="auto"/>
      </w:pPr>
    </w:p>
    <w:p w14:paraId="191E1CC1" w14:textId="61CF32AB" w:rsidR="00C50B13" w:rsidRDefault="008A5939" w:rsidP="00C50B13">
      <w:pPr>
        <w:pStyle w:val="Ttulo2"/>
      </w:pPr>
      <w:bookmarkStart w:id="11" w:name="_Toc178952193"/>
      <w:r>
        <w:t xml:space="preserve">4.3 </w:t>
      </w:r>
      <w:r w:rsidR="00C50B13">
        <w:t>División de tareas para investigación (pruebas de concepto)</w:t>
      </w:r>
      <w:bookmarkEnd w:id="11"/>
    </w:p>
    <w:p w14:paraId="3341E2F8" w14:textId="77777777" w:rsidR="00C50B13" w:rsidRDefault="00C50B13" w:rsidP="00C50B13">
      <w:pPr>
        <w:spacing w:line="240" w:lineRule="auto"/>
      </w:pPr>
    </w:p>
    <w:p w14:paraId="01AD092F" w14:textId="77777777" w:rsidR="00C50B13" w:rsidRDefault="00C50B13" w:rsidP="00C50B13">
      <w:pPr>
        <w:spacing w:line="240" w:lineRule="auto"/>
      </w:pPr>
      <w:r>
        <w:t>Para la elaboración del proyecto de manera correcta en el tiempo disponible, se realizó la división de tareas, tal y como se adjunta en la “Tabla 2. Distribución entre miembros del grupo”.</w:t>
      </w:r>
    </w:p>
    <w:p w14:paraId="6645EF51" w14:textId="77777777" w:rsidR="00C50B13" w:rsidRDefault="00C50B13" w:rsidP="00C50B13">
      <w:pPr>
        <w:spacing w:line="240" w:lineRule="auto"/>
      </w:pPr>
      <w:r>
        <w:t>Tabla 2. Distribución entre miembros del grupo.</w:t>
      </w:r>
    </w:p>
    <w:p w14:paraId="19A49CF2" w14:textId="77777777" w:rsidR="00C50B13" w:rsidRDefault="00C50B13" w:rsidP="00C50B13">
      <w:pPr>
        <w:spacing w:line="240" w:lineRule="auto"/>
      </w:pPr>
    </w:p>
    <w:tbl>
      <w:tblPr>
        <w:tblStyle w:val="Tablaconcuadrcula"/>
        <w:tblW w:w="9349" w:type="dxa"/>
        <w:tblLook w:val="04A0" w:firstRow="1" w:lastRow="0" w:firstColumn="1" w:lastColumn="0" w:noHBand="0" w:noVBand="1"/>
      </w:tblPr>
      <w:tblGrid>
        <w:gridCol w:w="3116"/>
        <w:gridCol w:w="3116"/>
        <w:gridCol w:w="3117"/>
      </w:tblGrid>
      <w:tr w:rsidR="00FE627D" w14:paraId="3D48724C" w14:textId="77777777" w:rsidTr="00FE627D">
        <w:tc>
          <w:tcPr>
            <w:tcW w:w="3116" w:type="dxa"/>
          </w:tcPr>
          <w:p w14:paraId="39EAB7FF" w14:textId="1C40E349" w:rsidR="00FE627D" w:rsidRDefault="00FE627D" w:rsidP="00FE627D">
            <w:r>
              <w:t>Parte</w:t>
            </w:r>
          </w:p>
        </w:tc>
        <w:tc>
          <w:tcPr>
            <w:tcW w:w="3116" w:type="dxa"/>
          </w:tcPr>
          <w:p w14:paraId="0DCA417B" w14:textId="4925E952" w:rsidR="00FE627D" w:rsidRDefault="00FE627D" w:rsidP="00FE627D">
            <w:r>
              <w:t>Encargado</w:t>
            </w:r>
          </w:p>
        </w:tc>
        <w:tc>
          <w:tcPr>
            <w:tcW w:w="3117" w:type="dxa"/>
          </w:tcPr>
          <w:p w14:paraId="3CCA7071" w14:textId="44D32889" w:rsidR="00FE627D" w:rsidRDefault="00FE627D" w:rsidP="00FE627D">
            <w:r>
              <w:t>Avance</w:t>
            </w:r>
          </w:p>
        </w:tc>
      </w:tr>
      <w:tr w:rsidR="00FE627D" w14:paraId="7858B45D" w14:textId="77777777" w:rsidTr="00FE627D">
        <w:tc>
          <w:tcPr>
            <w:tcW w:w="3116" w:type="dxa"/>
          </w:tcPr>
          <w:p w14:paraId="59BEB807" w14:textId="005C2EB5" w:rsidR="00FE627D" w:rsidRDefault="00FE627D" w:rsidP="00FE627D">
            <w:r>
              <w:t>Documentación</w:t>
            </w:r>
          </w:p>
        </w:tc>
        <w:tc>
          <w:tcPr>
            <w:tcW w:w="3116" w:type="dxa"/>
          </w:tcPr>
          <w:p w14:paraId="1F559FE2" w14:textId="5678F074" w:rsidR="00FE627D" w:rsidRDefault="00FE627D" w:rsidP="00FE627D">
            <w:r>
              <w:t>Ambos</w:t>
            </w:r>
          </w:p>
        </w:tc>
        <w:tc>
          <w:tcPr>
            <w:tcW w:w="3117" w:type="dxa"/>
          </w:tcPr>
          <w:p w14:paraId="58BA2635" w14:textId="2AE20830" w:rsidR="00FE627D" w:rsidRDefault="00FE627D" w:rsidP="00FE627D">
            <w:r>
              <w:t>Listo</w:t>
            </w:r>
          </w:p>
        </w:tc>
      </w:tr>
      <w:tr w:rsidR="00FE627D" w14:paraId="3E83E142" w14:textId="77777777" w:rsidTr="00FE627D">
        <w:tc>
          <w:tcPr>
            <w:tcW w:w="3116" w:type="dxa"/>
          </w:tcPr>
          <w:p w14:paraId="1054D410" w14:textId="6B78784B" w:rsidR="00FE627D" w:rsidRDefault="00FE627D" w:rsidP="00FE627D">
            <w:r>
              <w:t>Base de Datos</w:t>
            </w:r>
          </w:p>
        </w:tc>
        <w:tc>
          <w:tcPr>
            <w:tcW w:w="3116" w:type="dxa"/>
          </w:tcPr>
          <w:p w14:paraId="7E0C5050" w14:textId="1C7BD209" w:rsidR="00FE627D" w:rsidRDefault="00FE627D" w:rsidP="00FE627D">
            <w:r>
              <w:t>Ambos</w:t>
            </w:r>
          </w:p>
        </w:tc>
        <w:tc>
          <w:tcPr>
            <w:tcW w:w="3117" w:type="dxa"/>
          </w:tcPr>
          <w:p w14:paraId="66D2C2B1" w14:textId="1024C047" w:rsidR="00FE627D" w:rsidRDefault="00FE627D" w:rsidP="00FE627D">
            <w:r w:rsidRPr="00FE627D">
              <w:t>Listo</w:t>
            </w:r>
          </w:p>
        </w:tc>
      </w:tr>
      <w:tr w:rsidR="00FE627D" w14:paraId="62EDCE24" w14:textId="77777777" w:rsidTr="00FE627D">
        <w:tc>
          <w:tcPr>
            <w:tcW w:w="3116" w:type="dxa"/>
          </w:tcPr>
          <w:p w14:paraId="4EFD93CF" w14:textId="07ABCB57" w:rsidR="00FE627D" w:rsidRDefault="00FE627D" w:rsidP="00FE627D">
            <w:r>
              <w:t>Script XML</w:t>
            </w:r>
          </w:p>
        </w:tc>
        <w:tc>
          <w:tcPr>
            <w:tcW w:w="3116" w:type="dxa"/>
          </w:tcPr>
          <w:p w14:paraId="64657C76" w14:textId="0320EE29" w:rsidR="00FE627D" w:rsidRDefault="00FE627D" w:rsidP="00FE627D">
            <w:r>
              <w:t>Erick</w:t>
            </w:r>
          </w:p>
        </w:tc>
        <w:tc>
          <w:tcPr>
            <w:tcW w:w="3117" w:type="dxa"/>
          </w:tcPr>
          <w:p w14:paraId="462A6191" w14:textId="0DD812A0" w:rsidR="00FE627D" w:rsidRDefault="00FE627D" w:rsidP="00FE627D">
            <w:r w:rsidRPr="00FE627D">
              <w:t>Listo</w:t>
            </w:r>
          </w:p>
        </w:tc>
      </w:tr>
      <w:tr w:rsidR="00FE627D" w14:paraId="3C029BDC" w14:textId="77777777" w:rsidTr="00FE627D">
        <w:tc>
          <w:tcPr>
            <w:tcW w:w="3116" w:type="dxa"/>
          </w:tcPr>
          <w:p w14:paraId="6655ACAE" w14:textId="64A46E4B" w:rsidR="00FE627D" w:rsidRDefault="00FE627D" w:rsidP="00FE627D">
            <w:r>
              <w:t>Código de SP</w:t>
            </w:r>
          </w:p>
        </w:tc>
        <w:tc>
          <w:tcPr>
            <w:tcW w:w="3116" w:type="dxa"/>
          </w:tcPr>
          <w:p w14:paraId="580A2C72" w14:textId="32F1EE1C" w:rsidR="00FE627D" w:rsidRDefault="00FE627D" w:rsidP="00FE627D">
            <w:r>
              <w:t>Ambos</w:t>
            </w:r>
          </w:p>
        </w:tc>
        <w:tc>
          <w:tcPr>
            <w:tcW w:w="3117" w:type="dxa"/>
          </w:tcPr>
          <w:p w14:paraId="5BE35A0D" w14:textId="2F2215BF" w:rsidR="00FE627D" w:rsidRDefault="00FE627D" w:rsidP="00FE627D">
            <w:r w:rsidRPr="00FE627D">
              <w:t>Listo</w:t>
            </w:r>
          </w:p>
        </w:tc>
      </w:tr>
      <w:tr w:rsidR="00FE627D" w14:paraId="72F9AF4E" w14:textId="77777777" w:rsidTr="00FE627D">
        <w:tc>
          <w:tcPr>
            <w:tcW w:w="3116" w:type="dxa"/>
          </w:tcPr>
          <w:p w14:paraId="3CE826F0" w14:textId="04A45E7C" w:rsidR="00FE627D" w:rsidRDefault="00FE627D" w:rsidP="00FE627D">
            <w:proofErr w:type="spellStart"/>
            <w:r>
              <w:t>Login</w:t>
            </w:r>
            <w:proofErr w:type="spellEnd"/>
            <w:r>
              <w:t>/</w:t>
            </w:r>
            <w:proofErr w:type="spellStart"/>
            <w:r>
              <w:t>Logout</w:t>
            </w:r>
            <w:proofErr w:type="spellEnd"/>
          </w:p>
        </w:tc>
        <w:tc>
          <w:tcPr>
            <w:tcW w:w="3116" w:type="dxa"/>
          </w:tcPr>
          <w:p w14:paraId="6AAFF09B" w14:textId="65E32607" w:rsidR="00FE627D" w:rsidRDefault="00FE627D" w:rsidP="00FE627D">
            <w:r>
              <w:t>Erick</w:t>
            </w:r>
          </w:p>
        </w:tc>
        <w:tc>
          <w:tcPr>
            <w:tcW w:w="3117" w:type="dxa"/>
          </w:tcPr>
          <w:p w14:paraId="0B706C5C" w14:textId="7DD932C9" w:rsidR="00FE627D" w:rsidRDefault="00FE627D" w:rsidP="00FE627D">
            <w:r w:rsidRPr="00FE627D">
              <w:t>Listo</w:t>
            </w:r>
          </w:p>
        </w:tc>
      </w:tr>
      <w:tr w:rsidR="00FE627D" w14:paraId="237CD0E5" w14:textId="77777777" w:rsidTr="00FE627D">
        <w:tc>
          <w:tcPr>
            <w:tcW w:w="3116" w:type="dxa"/>
          </w:tcPr>
          <w:p w14:paraId="4A156D5F" w14:textId="30C96AB4" w:rsidR="00FE627D" w:rsidRDefault="00FE627D" w:rsidP="00FE627D">
            <w:proofErr w:type="gramStart"/>
            <w:r>
              <w:t>Lista empleado</w:t>
            </w:r>
            <w:proofErr w:type="gramEnd"/>
            <w:r>
              <w:t xml:space="preserve"> con filtrado</w:t>
            </w:r>
          </w:p>
        </w:tc>
        <w:tc>
          <w:tcPr>
            <w:tcW w:w="3116" w:type="dxa"/>
          </w:tcPr>
          <w:p w14:paraId="6FC731C7" w14:textId="7B3505AE" w:rsidR="00FE627D" w:rsidRDefault="00FE627D" w:rsidP="00FE627D">
            <w:r>
              <w:t>Erick</w:t>
            </w:r>
          </w:p>
        </w:tc>
        <w:tc>
          <w:tcPr>
            <w:tcW w:w="3117" w:type="dxa"/>
          </w:tcPr>
          <w:p w14:paraId="34F12DF5" w14:textId="2E1D3E63" w:rsidR="00FE627D" w:rsidRDefault="00FE627D" w:rsidP="00FE627D">
            <w:r w:rsidRPr="00FE627D">
              <w:t>Listo</w:t>
            </w:r>
          </w:p>
        </w:tc>
      </w:tr>
      <w:tr w:rsidR="00FE627D" w14:paraId="37F762C4" w14:textId="77777777" w:rsidTr="00FE627D">
        <w:tc>
          <w:tcPr>
            <w:tcW w:w="3116" w:type="dxa"/>
          </w:tcPr>
          <w:p w14:paraId="2DB93AB4" w14:textId="2894D6A4" w:rsidR="00FE627D" w:rsidRDefault="00FE627D" w:rsidP="00FE627D">
            <w:r>
              <w:t>Insertar Empleado</w:t>
            </w:r>
          </w:p>
        </w:tc>
        <w:tc>
          <w:tcPr>
            <w:tcW w:w="3116" w:type="dxa"/>
          </w:tcPr>
          <w:p w14:paraId="360DD559" w14:textId="43FE0381" w:rsidR="00FE627D" w:rsidRDefault="00FE627D" w:rsidP="00FE627D">
            <w:r>
              <w:t>Jesús</w:t>
            </w:r>
          </w:p>
        </w:tc>
        <w:tc>
          <w:tcPr>
            <w:tcW w:w="3117" w:type="dxa"/>
          </w:tcPr>
          <w:p w14:paraId="64AF6660" w14:textId="34013205" w:rsidR="00FE627D" w:rsidRDefault="00FE627D" w:rsidP="00FE627D">
            <w:r w:rsidRPr="00FE627D">
              <w:t>Listo</w:t>
            </w:r>
          </w:p>
        </w:tc>
      </w:tr>
      <w:tr w:rsidR="00FE627D" w14:paraId="2C25FA3E" w14:textId="77777777" w:rsidTr="00FE627D">
        <w:tc>
          <w:tcPr>
            <w:tcW w:w="3116" w:type="dxa"/>
          </w:tcPr>
          <w:p w14:paraId="780F3F88" w14:textId="47FDF563" w:rsidR="00FE627D" w:rsidRDefault="00FE627D" w:rsidP="00FE627D">
            <w:r>
              <w:t>Insertar Movimiento</w:t>
            </w:r>
          </w:p>
        </w:tc>
        <w:tc>
          <w:tcPr>
            <w:tcW w:w="3116" w:type="dxa"/>
          </w:tcPr>
          <w:p w14:paraId="7C0535B2" w14:textId="215C9C93" w:rsidR="00FE627D" w:rsidRDefault="00FE627D" w:rsidP="00FE627D">
            <w:r>
              <w:t>Jesús</w:t>
            </w:r>
          </w:p>
        </w:tc>
        <w:tc>
          <w:tcPr>
            <w:tcW w:w="3117" w:type="dxa"/>
          </w:tcPr>
          <w:p w14:paraId="1D464732" w14:textId="6D9C8F0B" w:rsidR="00FE627D" w:rsidRDefault="00FE627D" w:rsidP="00FE627D">
            <w:r w:rsidRPr="00FE627D">
              <w:t>Listo</w:t>
            </w:r>
          </w:p>
        </w:tc>
      </w:tr>
      <w:tr w:rsidR="00FE627D" w14:paraId="6148C61B" w14:textId="77777777" w:rsidTr="00FE627D">
        <w:tc>
          <w:tcPr>
            <w:tcW w:w="3116" w:type="dxa"/>
          </w:tcPr>
          <w:p w14:paraId="6769EF51" w14:textId="3FE4F045" w:rsidR="00FE627D" w:rsidRDefault="00FE627D" w:rsidP="00FE627D">
            <w:r>
              <w:t>Lista Movimiento</w:t>
            </w:r>
          </w:p>
        </w:tc>
        <w:tc>
          <w:tcPr>
            <w:tcW w:w="3116" w:type="dxa"/>
          </w:tcPr>
          <w:p w14:paraId="660EE565" w14:textId="21426D40" w:rsidR="00FE627D" w:rsidRDefault="00FE627D" w:rsidP="00FE627D">
            <w:r>
              <w:t>Jesús</w:t>
            </w:r>
          </w:p>
        </w:tc>
        <w:tc>
          <w:tcPr>
            <w:tcW w:w="3117" w:type="dxa"/>
          </w:tcPr>
          <w:p w14:paraId="1784EB6F" w14:textId="35B34AC3" w:rsidR="00FE627D" w:rsidRDefault="00FE627D" w:rsidP="00FE627D">
            <w:r w:rsidRPr="00FE627D">
              <w:t>Listo</w:t>
            </w:r>
          </w:p>
        </w:tc>
      </w:tr>
      <w:tr w:rsidR="00FE627D" w14:paraId="45620187" w14:textId="77777777" w:rsidTr="00FE627D">
        <w:tc>
          <w:tcPr>
            <w:tcW w:w="3116" w:type="dxa"/>
          </w:tcPr>
          <w:p w14:paraId="190DA3F3" w14:textId="5BE16A76" w:rsidR="00FE627D" w:rsidRDefault="00FE627D" w:rsidP="00FE627D">
            <w:r>
              <w:t>Trazabilidad</w:t>
            </w:r>
          </w:p>
        </w:tc>
        <w:tc>
          <w:tcPr>
            <w:tcW w:w="3116" w:type="dxa"/>
          </w:tcPr>
          <w:p w14:paraId="3B5759F6" w14:textId="190E9ADD" w:rsidR="00FE627D" w:rsidRDefault="00FE627D" w:rsidP="00FE627D">
            <w:r>
              <w:t>Ambos</w:t>
            </w:r>
          </w:p>
        </w:tc>
        <w:tc>
          <w:tcPr>
            <w:tcW w:w="3117" w:type="dxa"/>
          </w:tcPr>
          <w:p w14:paraId="581554C5" w14:textId="17AE3E1B" w:rsidR="00FE627D" w:rsidRDefault="00FE627D" w:rsidP="00FE627D">
            <w:r w:rsidRPr="00FE627D">
              <w:t>Listo</w:t>
            </w:r>
          </w:p>
        </w:tc>
      </w:tr>
      <w:tr w:rsidR="00FE627D" w14:paraId="2C72478D" w14:textId="77777777" w:rsidTr="00FE627D">
        <w:tc>
          <w:tcPr>
            <w:tcW w:w="3116" w:type="dxa"/>
          </w:tcPr>
          <w:p w14:paraId="23514F6D" w14:textId="372FA6AB" w:rsidR="00FE627D" w:rsidRDefault="00FE627D" w:rsidP="00FE627D">
            <w:r>
              <w:t>Mensajes y Códigos de error</w:t>
            </w:r>
          </w:p>
        </w:tc>
        <w:tc>
          <w:tcPr>
            <w:tcW w:w="3116" w:type="dxa"/>
          </w:tcPr>
          <w:p w14:paraId="0160D82D" w14:textId="132BEBE5" w:rsidR="00FE627D" w:rsidRDefault="00FE627D" w:rsidP="00FE627D">
            <w:r>
              <w:t>Ambos</w:t>
            </w:r>
          </w:p>
        </w:tc>
        <w:tc>
          <w:tcPr>
            <w:tcW w:w="3117" w:type="dxa"/>
          </w:tcPr>
          <w:p w14:paraId="0FF45BCB" w14:textId="34111D3B" w:rsidR="00FE627D" w:rsidRDefault="00FE627D" w:rsidP="00FE627D">
            <w:r w:rsidRPr="00FE627D">
              <w:t>Listo</w:t>
            </w:r>
          </w:p>
        </w:tc>
      </w:tr>
    </w:tbl>
    <w:p w14:paraId="7C9B2772" w14:textId="77777777" w:rsidR="00FE627D" w:rsidRDefault="00FE627D" w:rsidP="00C50B13">
      <w:pPr>
        <w:spacing w:line="240" w:lineRule="auto"/>
      </w:pPr>
    </w:p>
    <w:p w14:paraId="4C12E11B" w14:textId="77777777" w:rsidR="00FE627D" w:rsidRDefault="00FE627D" w:rsidP="00C50B13">
      <w:pPr>
        <w:spacing w:line="240" w:lineRule="auto"/>
      </w:pPr>
    </w:p>
    <w:p w14:paraId="50036D84" w14:textId="77777777" w:rsidR="00FE627D" w:rsidRDefault="00FE627D">
      <w:pPr>
        <w:rPr>
          <w:rFonts w:asciiTheme="majorHAnsi" w:eastAsiaTheme="majorEastAsia" w:hAnsiTheme="majorHAnsi" w:cstheme="majorBidi"/>
          <w:color w:val="2F5496" w:themeColor="accent1" w:themeShade="BF"/>
          <w:sz w:val="28"/>
          <w:szCs w:val="26"/>
        </w:rPr>
      </w:pPr>
      <w:r>
        <w:br w:type="page"/>
      </w:r>
    </w:p>
    <w:p w14:paraId="5B25A1BD" w14:textId="72B29EA6" w:rsidR="00C50B13" w:rsidRDefault="008A5939" w:rsidP="00C50B13">
      <w:pPr>
        <w:pStyle w:val="Ttulo2"/>
      </w:pPr>
      <w:bookmarkStart w:id="12" w:name="_Toc178952194"/>
      <w:r>
        <w:lastRenderedPageBreak/>
        <w:t xml:space="preserve">4.4 </w:t>
      </w:r>
      <w:r w:rsidR="00C50B13">
        <w:t>Cantidad de sesiones</w:t>
      </w:r>
      <w:bookmarkEnd w:id="12"/>
    </w:p>
    <w:p w14:paraId="4DBAC7D8" w14:textId="54A19E0F" w:rsidR="00C50B13" w:rsidRDefault="00C50B13" w:rsidP="00C50B13">
      <w:pPr>
        <w:spacing w:line="240" w:lineRule="auto"/>
      </w:pPr>
      <w:r>
        <w:t xml:space="preserve">Se realizaron </w:t>
      </w:r>
      <w:r w:rsidR="00FE627D">
        <w:t>13</w:t>
      </w:r>
      <w:r>
        <w:t xml:space="preserve"> sesiones de trabajo de forma asincrónica, pero, sin embargo, los integrantes del equipo de trabajo viven juntos, por lo que, la mayoría de la comunicación fue verbal o viendo el código desde una computadora de alguno de los integrantes</w:t>
      </w:r>
    </w:p>
    <w:p w14:paraId="119190CC" w14:textId="5D7DEDAB" w:rsidR="00C50B13" w:rsidRDefault="008A5939" w:rsidP="00C50B13">
      <w:pPr>
        <w:pStyle w:val="Ttulo2"/>
      </w:pPr>
      <w:bookmarkStart w:id="13" w:name="_Toc178952195"/>
      <w:r>
        <w:t xml:space="preserve">4.5 </w:t>
      </w:r>
      <w:r w:rsidR="00C50B13">
        <w:t>Líneas de código</w:t>
      </w:r>
      <w:bookmarkEnd w:id="13"/>
    </w:p>
    <w:p w14:paraId="186CA818" w14:textId="333DAE65" w:rsidR="00C50B13" w:rsidRDefault="00C50B13" w:rsidP="00C50B13">
      <w:pPr>
        <w:spacing w:line="240" w:lineRule="auto"/>
      </w:pPr>
      <w:r>
        <w:t xml:space="preserve">Fueron aproximadamente </w:t>
      </w:r>
      <w:r w:rsidR="003B0A99">
        <w:t>2596</w:t>
      </w:r>
      <w:r>
        <w:t xml:space="preserve"> líneas de código, específicamente:</w:t>
      </w:r>
    </w:p>
    <w:p w14:paraId="1B796D39" w14:textId="2423BA57" w:rsidR="00C50B13" w:rsidRDefault="00C50B13" w:rsidP="003B0A99">
      <w:pPr>
        <w:pStyle w:val="Prrafodelista"/>
        <w:numPr>
          <w:ilvl w:val="0"/>
          <w:numId w:val="2"/>
        </w:numPr>
        <w:spacing w:line="240" w:lineRule="auto"/>
      </w:pPr>
      <w:r>
        <w:t xml:space="preserve">Creación de la base: </w:t>
      </w:r>
      <w:r w:rsidR="003B0A99">
        <w:t>88</w:t>
      </w:r>
      <w:r>
        <w:t xml:space="preserve"> líneas</w:t>
      </w:r>
    </w:p>
    <w:p w14:paraId="24ABF950" w14:textId="2B67B46E" w:rsidR="003B0A99" w:rsidRDefault="003B0A99" w:rsidP="003B0A99">
      <w:pPr>
        <w:pStyle w:val="Prrafodelista"/>
        <w:numPr>
          <w:ilvl w:val="0"/>
          <w:numId w:val="2"/>
        </w:numPr>
        <w:spacing w:line="240" w:lineRule="auto"/>
      </w:pPr>
      <w:r>
        <w:t>SP Cargar XML: 105 líneas</w:t>
      </w:r>
    </w:p>
    <w:p w14:paraId="1C5FE8A5" w14:textId="2B2C0187" w:rsidR="00C50B13" w:rsidRDefault="00C50B13" w:rsidP="003B0A99">
      <w:pPr>
        <w:pStyle w:val="Prrafodelista"/>
        <w:numPr>
          <w:ilvl w:val="0"/>
          <w:numId w:val="2"/>
        </w:numPr>
        <w:spacing w:line="240" w:lineRule="auto"/>
      </w:pPr>
      <w:proofErr w:type="spellStart"/>
      <w:r>
        <w:t>Stored</w:t>
      </w:r>
      <w:proofErr w:type="spellEnd"/>
      <w:r>
        <w:t xml:space="preserve"> </w:t>
      </w:r>
      <w:proofErr w:type="spellStart"/>
      <w:r>
        <w:t>Procedure</w:t>
      </w:r>
      <w:r w:rsidR="003B0A99">
        <w:t>s</w:t>
      </w:r>
      <w:proofErr w:type="spellEnd"/>
      <w:r>
        <w:t xml:space="preserve">: </w:t>
      </w:r>
      <w:r w:rsidR="003B0A99">
        <w:t>777</w:t>
      </w:r>
      <w:r>
        <w:t xml:space="preserve"> líneas</w:t>
      </w:r>
    </w:p>
    <w:p w14:paraId="3419944D" w14:textId="5178CC30" w:rsidR="00C50B13" w:rsidRDefault="00C50B13" w:rsidP="003B0A99">
      <w:pPr>
        <w:pStyle w:val="Prrafodelista"/>
        <w:numPr>
          <w:ilvl w:val="0"/>
          <w:numId w:val="2"/>
        </w:numPr>
        <w:spacing w:line="240" w:lineRule="auto"/>
      </w:pPr>
      <w:r>
        <w:t xml:space="preserve">Servidor </w:t>
      </w:r>
      <w:proofErr w:type="spellStart"/>
      <w:r>
        <w:t>Flask</w:t>
      </w:r>
      <w:proofErr w:type="spellEnd"/>
      <w:r>
        <w:t xml:space="preserve">: </w:t>
      </w:r>
      <w:r w:rsidR="003B0A99">
        <w:t>555</w:t>
      </w:r>
      <w:r>
        <w:t xml:space="preserve"> </w:t>
      </w:r>
      <w:proofErr w:type="spellStart"/>
      <w:r>
        <w:t>lineas</w:t>
      </w:r>
      <w:proofErr w:type="spellEnd"/>
    </w:p>
    <w:p w14:paraId="545B26C3" w14:textId="239ED978" w:rsidR="00C50B13" w:rsidRDefault="00C50B13" w:rsidP="003B0A99">
      <w:pPr>
        <w:pStyle w:val="Prrafodelista"/>
        <w:numPr>
          <w:ilvl w:val="0"/>
          <w:numId w:val="2"/>
        </w:numPr>
        <w:spacing w:line="240" w:lineRule="auto"/>
      </w:pPr>
      <w:r>
        <w:t xml:space="preserve">Página web: </w:t>
      </w:r>
      <w:r w:rsidR="003B0A99">
        <w:t>1071</w:t>
      </w:r>
      <w:r>
        <w:t xml:space="preserve"> </w:t>
      </w:r>
      <w:proofErr w:type="spellStart"/>
      <w:r>
        <w:t>lineas</w:t>
      </w:r>
      <w:proofErr w:type="spellEnd"/>
    </w:p>
    <w:p w14:paraId="47EAEA0B" w14:textId="2792FB09" w:rsidR="00C50B13" w:rsidRDefault="008A5939" w:rsidP="00C50B13">
      <w:pPr>
        <w:pStyle w:val="Ttulo2"/>
      </w:pPr>
      <w:bookmarkStart w:id="14" w:name="_Toc178952196"/>
      <w:r>
        <w:t xml:space="preserve">4.6 </w:t>
      </w:r>
      <w:r w:rsidR="00C50B13">
        <w:t>Entradas de GitHub</w:t>
      </w:r>
      <w:bookmarkEnd w:id="14"/>
    </w:p>
    <w:p w14:paraId="1A2194B8" w14:textId="1A9715FA" w:rsidR="00C50B13" w:rsidRDefault="00C50B13" w:rsidP="00C50B13">
      <w:pPr>
        <w:spacing w:line="240" w:lineRule="auto"/>
      </w:pPr>
      <w:r>
        <w:t xml:space="preserve">El GitHub se utilizó en la tarea programada para permitir la sincronización de las diversas versiones del programa. Se realizaron </w:t>
      </w:r>
      <w:r w:rsidR="001A45D8">
        <w:t>22</w:t>
      </w:r>
      <w:r>
        <w:t xml:space="preserve"> </w:t>
      </w:r>
      <w:proofErr w:type="spellStart"/>
      <w:r>
        <w:t>commits</w:t>
      </w:r>
      <w:proofErr w:type="spellEnd"/>
      <w:r>
        <w:t xml:space="preserve"> de los miembros del grupo, </w:t>
      </w:r>
      <w:r w:rsidR="001A45D8">
        <w:t xml:space="preserve">algunos fueron para sincronizar archivos y otros para resolver pequeños errores que veíamos después </w:t>
      </w:r>
      <w:proofErr w:type="gramStart"/>
      <w:r w:rsidR="001A45D8">
        <w:t xml:space="preserve">de </w:t>
      </w:r>
      <w:r>
        <w:t xml:space="preserve"> </w:t>
      </w:r>
      <w:r w:rsidR="001A45D8">
        <w:t>hecho</w:t>
      </w:r>
      <w:proofErr w:type="gramEnd"/>
      <w:r w:rsidR="001A45D8">
        <w:t xml:space="preserve"> el </w:t>
      </w:r>
      <w:proofErr w:type="spellStart"/>
      <w:r w:rsidR="001A45D8">
        <w:t>commit</w:t>
      </w:r>
      <w:proofErr w:type="spellEnd"/>
      <w:r w:rsidR="001A45D8">
        <w:t>.</w:t>
      </w:r>
    </w:p>
    <w:p w14:paraId="15531FD4" w14:textId="77777777" w:rsidR="00C50B13" w:rsidRDefault="00C50B13" w:rsidP="00C50B13">
      <w:pPr>
        <w:spacing w:line="240" w:lineRule="auto"/>
      </w:pPr>
      <w:r>
        <w:t>Imagen 1.</w:t>
      </w:r>
    </w:p>
    <w:p w14:paraId="30F8B858" w14:textId="77777777" w:rsidR="00C50B13" w:rsidRDefault="00C50B13" w:rsidP="00C50B13">
      <w:pPr>
        <w:spacing w:line="240" w:lineRule="auto"/>
      </w:pPr>
      <w:proofErr w:type="spellStart"/>
      <w:r>
        <w:t>Commits</w:t>
      </w:r>
      <w:proofErr w:type="spellEnd"/>
      <w:r>
        <w:t xml:space="preserve"> registrados en el </w:t>
      </w:r>
      <w:proofErr w:type="spellStart"/>
      <w:r>
        <w:t>Github</w:t>
      </w:r>
      <w:proofErr w:type="spellEnd"/>
      <w:r>
        <w:t>.</w:t>
      </w:r>
    </w:p>
    <w:p w14:paraId="7A16742E" w14:textId="77777777" w:rsidR="00B261A9" w:rsidRDefault="00C50B13" w:rsidP="00B261A9">
      <w:pPr>
        <w:pStyle w:val="Ttulo"/>
        <w:keepNext/>
      </w:pPr>
      <w:r>
        <w:t xml:space="preserve"> </w:t>
      </w:r>
      <w:r w:rsidR="008A5939" w:rsidRPr="008A5939">
        <w:drawing>
          <wp:inline distT="0" distB="0" distL="0" distR="0" wp14:anchorId="4246E9CB" wp14:editId="436B4A58">
            <wp:extent cx="4785756" cy="3422122"/>
            <wp:effectExtent l="0" t="0" r="0" b="6985"/>
            <wp:docPr id="201800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0330" name=""/>
                    <pic:cNvPicPr/>
                  </pic:nvPicPr>
                  <pic:blipFill>
                    <a:blip r:embed="rId8"/>
                    <a:stretch>
                      <a:fillRect/>
                    </a:stretch>
                  </pic:blipFill>
                  <pic:spPr>
                    <a:xfrm>
                      <a:off x="0" y="0"/>
                      <a:ext cx="4785756" cy="3422122"/>
                    </a:xfrm>
                    <a:prstGeom prst="rect">
                      <a:avLst/>
                    </a:prstGeom>
                  </pic:spPr>
                </pic:pic>
              </a:graphicData>
            </a:graphic>
          </wp:inline>
        </w:drawing>
      </w:r>
    </w:p>
    <w:p w14:paraId="50C4E7E0" w14:textId="7FDE4486" w:rsidR="00C50B13" w:rsidRDefault="00B261A9" w:rsidP="00B261A9">
      <w:pPr>
        <w:pStyle w:val="Descripcin"/>
      </w:pPr>
      <w:bookmarkStart w:id="15" w:name="_Toc178952140"/>
      <w:r>
        <w:t xml:space="preserve">Imagen </w:t>
      </w:r>
      <w:r>
        <w:fldChar w:fldCharType="begin"/>
      </w:r>
      <w:r>
        <w:instrText xml:space="preserve"> SEQ Imagen \* ARABIC </w:instrText>
      </w:r>
      <w:r>
        <w:fldChar w:fldCharType="separate"/>
      </w:r>
      <w:r>
        <w:rPr>
          <w:noProof/>
        </w:rPr>
        <w:t>1</w:t>
      </w:r>
      <w:bookmarkEnd w:id="15"/>
      <w:r>
        <w:fldChar w:fldCharType="end"/>
      </w:r>
    </w:p>
    <w:p w14:paraId="33BF7A9B" w14:textId="77777777" w:rsidR="008A5939" w:rsidRDefault="008A5939">
      <w:r>
        <w:br w:type="page"/>
      </w:r>
    </w:p>
    <w:p w14:paraId="323F508C" w14:textId="6C632CED" w:rsidR="008A5939" w:rsidRDefault="008A5939" w:rsidP="008A5939">
      <w:pPr>
        <w:spacing w:line="240" w:lineRule="auto"/>
      </w:pPr>
      <w:r>
        <w:lastRenderedPageBreak/>
        <w:t xml:space="preserve">Imagen </w:t>
      </w:r>
      <w:r>
        <w:t>2</w:t>
      </w:r>
      <w:r>
        <w:t>.</w:t>
      </w:r>
    </w:p>
    <w:p w14:paraId="15642534" w14:textId="3B65CDB5" w:rsidR="008A5939" w:rsidRDefault="008A5939" w:rsidP="008A5939">
      <w:pPr>
        <w:spacing w:line="240" w:lineRule="auto"/>
      </w:pPr>
      <w:proofErr w:type="spellStart"/>
      <w:r>
        <w:t>Commits</w:t>
      </w:r>
      <w:proofErr w:type="spellEnd"/>
      <w:r>
        <w:t xml:space="preserve"> registrados en el </w:t>
      </w:r>
      <w:proofErr w:type="spellStart"/>
      <w:r>
        <w:t>Github</w:t>
      </w:r>
      <w:proofErr w:type="spellEnd"/>
      <w:r>
        <w:t>, segunda parte</w:t>
      </w:r>
      <w:r>
        <w:t>.</w:t>
      </w:r>
    </w:p>
    <w:p w14:paraId="253BB898" w14:textId="77777777" w:rsidR="00B261A9" w:rsidRDefault="008A5939" w:rsidP="00B261A9">
      <w:pPr>
        <w:pStyle w:val="Imagen"/>
        <w:keepNext/>
      </w:pPr>
      <w:r w:rsidRPr="008A5939">
        <w:drawing>
          <wp:inline distT="0" distB="0" distL="0" distR="0" wp14:anchorId="7BF8E3F0" wp14:editId="675CBFE8">
            <wp:extent cx="5943600" cy="4239895"/>
            <wp:effectExtent l="0" t="0" r="0" b="8255"/>
            <wp:docPr id="420881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81375" name=""/>
                    <pic:cNvPicPr/>
                  </pic:nvPicPr>
                  <pic:blipFill>
                    <a:blip r:embed="rId9"/>
                    <a:stretch>
                      <a:fillRect/>
                    </a:stretch>
                  </pic:blipFill>
                  <pic:spPr>
                    <a:xfrm>
                      <a:off x="0" y="0"/>
                      <a:ext cx="5943600" cy="4239895"/>
                    </a:xfrm>
                    <a:prstGeom prst="rect">
                      <a:avLst/>
                    </a:prstGeom>
                  </pic:spPr>
                </pic:pic>
              </a:graphicData>
            </a:graphic>
          </wp:inline>
        </w:drawing>
      </w:r>
    </w:p>
    <w:p w14:paraId="2A0C1663" w14:textId="11235C6C" w:rsidR="00C50B13" w:rsidRDefault="00B261A9" w:rsidP="00B261A9">
      <w:pPr>
        <w:pStyle w:val="Descripcin"/>
      </w:pPr>
      <w:bookmarkStart w:id="16" w:name="_Toc178952141"/>
      <w:r>
        <w:t xml:space="preserve">Imagen </w:t>
      </w:r>
      <w:r>
        <w:fldChar w:fldCharType="begin"/>
      </w:r>
      <w:r>
        <w:instrText xml:space="preserve"> SEQ Imagen \* ARABIC </w:instrText>
      </w:r>
      <w:r>
        <w:fldChar w:fldCharType="separate"/>
      </w:r>
      <w:r>
        <w:rPr>
          <w:noProof/>
        </w:rPr>
        <w:t>2</w:t>
      </w:r>
      <w:bookmarkEnd w:id="16"/>
      <w:r>
        <w:fldChar w:fldCharType="end"/>
      </w:r>
    </w:p>
    <w:p w14:paraId="2D006966" w14:textId="50EA8948" w:rsidR="00C50B13" w:rsidRDefault="008A5939" w:rsidP="00C50B13">
      <w:pPr>
        <w:pStyle w:val="Ttulo2"/>
      </w:pPr>
      <w:bookmarkStart w:id="17" w:name="_Toc178952197"/>
      <w:r>
        <w:t xml:space="preserve">4.7 </w:t>
      </w:r>
      <w:r w:rsidR="00C50B13">
        <w:t>Cantidad de datos de prueba</w:t>
      </w:r>
      <w:bookmarkEnd w:id="17"/>
    </w:p>
    <w:p w14:paraId="2E6128AB" w14:textId="77777777" w:rsidR="00C50B13" w:rsidRPr="00C50B13" w:rsidRDefault="00C50B13" w:rsidP="00C50B13"/>
    <w:p w14:paraId="03D82C8D" w14:textId="11656C99" w:rsidR="00C50B13" w:rsidRDefault="00C50B13" w:rsidP="00C50B13">
      <w:pPr>
        <w:spacing w:line="240" w:lineRule="auto"/>
      </w:pPr>
      <w:r>
        <w:t xml:space="preserve">Para los datos de prueba, se utilizó el ingreso </w:t>
      </w:r>
      <w:r w:rsidR="001A45D8">
        <w:t xml:space="preserve">por medio de una carga masiva desde un archivo XML de: </w:t>
      </w:r>
    </w:p>
    <w:p w14:paraId="5E023D18" w14:textId="3846C8C5" w:rsidR="001A45D8" w:rsidRDefault="001A45D8" w:rsidP="001A45D8">
      <w:pPr>
        <w:pStyle w:val="Prrafodelista"/>
        <w:numPr>
          <w:ilvl w:val="0"/>
          <w:numId w:val="3"/>
        </w:numPr>
        <w:spacing w:line="240" w:lineRule="auto"/>
      </w:pPr>
      <w:r>
        <w:t>10 puestos de trabajo</w:t>
      </w:r>
    </w:p>
    <w:p w14:paraId="78075F75" w14:textId="6B26DCDA" w:rsidR="001A45D8" w:rsidRDefault="001A45D8" w:rsidP="001A45D8">
      <w:pPr>
        <w:pStyle w:val="Prrafodelista"/>
        <w:numPr>
          <w:ilvl w:val="0"/>
          <w:numId w:val="3"/>
        </w:numPr>
        <w:spacing w:line="240" w:lineRule="auto"/>
      </w:pPr>
      <w:r>
        <w:t>14 tipos de eventos</w:t>
      </w:r>
    </w:p>
    <w:p w14:paraId="373D9ECD" w14:textId="2846D009" w:rsidR="001A45D8" w:rsidRDefault="001A45D8" w:rsidP="001A45D8">
      <w:pPr>
        <w:pStyle w:val="Prrafodelista"/>
        <w:numPr>
          <w:ilvl w:val="0"/>
          <w:numId w:val="3"/>
        </w:numPr>
        <w:spacing w:line="240" w:lineRule="auto"/>
      </w:pPr>
      <w:r>
        <w:t>6 tipos de movimientos</w:t>
      </w:r>
    </w:p>
    <w:p w14:paraId="36BBEBFD" w14:textId="6F18549E" w:rsidR="001A45D8" w:rsidRDefault="001A45D8" w:rsidP="001A45D8">
      <w:pPr>
        <w:pStyle w:val="Prrafodelista"/>
        <w:numPr>
          <w:ilvl w:val="0"/>
          <w:numId w:val="3"/>
        </w:numPr>
        <w:spacing w:line="240" w:lineRule="auto"/>
      </w:pPr>
      <w:r>
        <w:t>30 empleados</w:t>
      </w:r>
    </w:p>
    <w:p w14:paraId="4231F613" w14:textId="0345125F" w:rsidR="001A45D8" w:rsidRDefault="001A45D8" w:rsidP="001A45D8">
      <w:pPr>
        <w:pStyle w:val="Prrafodelista"/>
        <w:numPr>
          <w:ilvl w:val="0"/>
          <w:numId w:val="3"/>
        </w:numPr>
        <w:spacing w:line="240" w:lineRule="auto"/>
      </w:pPr>
      <w:r>
        <w:t>6 usuarios</w:t>
      </w:r>
    </w:p>
    <w:p w14:paraId="735095AF" w14:textId="76D4AF07" w:rsidR="001A45D8" w:rsidRDefault="001A45D8" w:rsidP="001A45D8">
      <w:pPr>
        <w:pStyle w:val="Prrafodelista"/>
        <w:numPr>
          <w:ilvl w:val="0"/>
          <w:numId w:val="3"/>
        </w:numPr>
        <w:spacing w:line="240" w:lineRule="auto"/>
      </w:pPr>
      <w:r>
        <w:t>200 movimientos</w:t>
      </w:r>
    </w:p>
    <w:p w14:paraId="658A532B" w14:textId="5428C2B2" w:rsidR="001A45D8" w:rsidRDefault="001A45D8" w:rsidP="001A45D8">
      <w:pPr>
        <w:pStyle w:val="Prrafodelista"/>
        <w:numPr>
          <w:ilvl w:val="0"/>
          <w:numId w:val="3"/>
        </w:numPr>
        <w:spacing w:line="240" w:lineRule="auto"/>
      </w:pPr>
      <w:r>
        <w:t>11 tipos de error</w:t>
      </w:r>
    </w:p>
    <w:p w14:paraId="5D78F019" w14:textId="77777777" w:rsidR="001A45D8" w:rsidRDefault="001A45D8" w:rsidP="00C50B13">
      <w:pPr>
        <w:spacing w:line="240" w:lineRule="auto"/>
      </w:pPr>
    </w:p>
    <w:p w14:paraId="2866E540" w14:textId="77777777" w:rsidR="008A5939" w:rsidRDefault="008A5939">
      <w:r>
        <w:br w:type="page"/>
      </w:r>
    </w:p>
    <w:p w14:paraId="1731BD12" w14:textId="2904636C" w:rsidR="00C50B13" w:rsidRDefault="00C50B13" w:rsidP="00C50B13">
      <w:pPr>
        <w:spacing w:line="240" w:lineRule="auto"/>
      </w:pPr>
      <w:r>
        <w:lastRenderedPageBreak/>
        <w:t xml:space="preserve">Imagen </w:t>
      </w:r>
      <w:r w:rsidR="008A5939">
        <w:t>3</w:t>
      </w:r>
      <w:r>
        <w:t xml:space="preserve">. </w:t>
      </w:r>
    </w:p>
    <w:p w14:paraId="6A2F1695" w14:textId="77777777" w:rsidR="00C50B13" w:rsidRDefault="00C50B13" w:rsidP="00C50B13">
      <w:pPr>
        <w:spacing w:line="240" w:lineRule="auto"/>
      </w:pPr>
      <w:r>
        <w:t>Lenguajes utilizados para la realización de la tarea programada.</w:t>
      </w:r>
    </w:p>
    <w:p w14:paraId="50768DEF" w14:textId="77777777" w:rsidR="008A5939" w:rsidRDefault="008A5939" w:rsidP="00C50B13">
      <w:pPr>
        <w:spacing w:line="240" w:lineRule="auto"/>
      </w:pPr>
    </w:p>
    <w:p w14:paraId="68940D84" w14:textId="77777777" w:rsidR="00B261A9" w:rsidRDefault="008A5939" w:rsidP="00B261A9">
      <w:pPr>
        <w:pStyle w:val="Imagen"/>
        <w:keepNext/>
      </w:pPr>
      <w:r w:rsidRPr="008A5939">
        <w:drawing>
          <wp:inline distT="0" distB="0" distL="0" distR="0" wp14:anchorId="089300FC" wp14:editId="0A996DBC">
            <wp:extent cx="2715004" cy="1028844"/>
            <wp:effectExtent l="0" t="0" r="0" b="0"/>
            <wp:docPr id="2393625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62528" name=""/>
                    <pic:cNvPicPr/>
                  </pic:nvPicPr>
                  <pic:blipFill>
                    <a:blip r:embed="rId10"/>
                    <a:stretch>
                      <a:fillRect/>
                    </a:stretch>
                  </pic:blipFill>
                  <pic:spPr>
                    <a:xfrm>
                      <a:off x="0" y="0"/>
                      <a:ext cx="2715004" cy="1028844"/>
                    </a:xfrm>
                    <a:prstGeom prst="rect">
                      <a:avLst/>
                    </a:prstGeom>
                  </pic:spPr>
                </pic:pic>
              </a:graphicData>
            </a:graphic>
          </wp:inline>
        </w:drawing>
      </w:r>
    </w:p>
    <w:p w14:paraId="1C65D51D" w14:textId="7A172BA0" w:rsidR="008A5939" w:rsidRDefault="00B261A9" w:rsidP="00B261A9">
      <w:pPr>
        <w:pStyle w:val="Descripcin"/>
      </w:pPr>
      <w:bookmarkStart w:id="18" w:name="_Toc178952142"/>
      <w:r>
        <w:t xml:space="preserve">Imagen </w:t>
      </w:r>
      <w:r>
        <w:fldChar w:fldCharType="begin"/>
      </w:r>
      <w:r>
        <w:instrText xml:space="preserve"> SEQ Imagen \* ARABIC </w:instrText>
      </w:r>
      <w:r>
        <w:fldChar w:fldCharType="separate"/>
      </w:r>
      <w:r>
        <w:rPr>
          <w:noProof/>
        </w:rPr>
        <w:t>3</w:t>
      </w:r>
      <w:bookmarkEnd w:id="18"/>
      <w:r>
        <w:fldChar w:fldCharType="end"/>
      </w:r>
    </w:p>
    <w:p w14:paraId="2B823111" w14:textId="77777777" w:rsidR="00C50B13" w:rsidRDefault="00C50B13" w:rsidP="00C50B13">
      <w:pPr>
        <w:spacing w:line="240" w:lineRule="auto"/>
      </w:pPr>
      <w:r>
        <w:t xml:space="preserve"> </w:t>
      </w:r>
    </w:p>
    <w:p w14:paraId="3CA111F9" w14:textId="64A51F53" w:rsidR="00C50B13" w:rsidRDefault="008A5939" w:rsidP="00C50B13">
      <w:pPr>
        <w:pStyle w:val="Ttulo2"/>
      </w:pPr>
      <w:bookmarkStart w:id="19" w:name="_Toc178952198"/>
      <w:r>
        <w:t xml:space="preserve">4.8 </w:t>
      </w:r>
      <w:r w:rsidR="00C50B13">
        <w:t>Cantidad de SP</w:t>
      </w:r>
      <w:bookmarkEnd w:id="19"/>
    </w:p>
    <w:p w14:paraId="0A3B4B29" w14:textId="42CE4866" w:rsidR="00C50B13" w:rsidRDefault="00C50B13" w:rsidP="00C50B13">
      <w:pPr>
        <w:spacing w:line="240" w:lineRule="auto"/>
      </w:pPr>
      <w:r>
        <w:t xml:space="preserve">Para la realización de la tarea programada se crearon </w:t>
      </w:r>
      <w:r w:rsidR="001A45D8">
        <w:t>1</w:t>
      </w:r>
      <w:r w:rsidR="00B326AC">
        <w:t>6</w:t>
      </w:r>
      <w:r>
        <w:t xml:space="preserve"> </w:t>
      </w:r>
      <w:proofErr w:type="spellStart"/>
      <w:r>
        <w:t>Stored</w:t>
      </w:r>
      <w:proofErr w:type="spellEnd"/>
      <w:r>
        <w:t xml:space="preserve"> </w:t>
      </w:r>
      <w:proofErr w:type="spellStart"/>
      <w:r>
        <w:t>Procedure</w:t>
      </w:r>
      <w:proofErr w:type="spellEnd"/>
      <w:r>
        <w:t>:</w:t>
      </w:r>
    </w:p>
    <w:p w14:paraId="1FBF253C" w14:textId="5F6818F4" w:rsidR="00C50B13" w:rsidRDefault="00C50B13" w:rsidP="001A45D8">
      <w:pPr>
        <w:pStyle w:val="Prrafodelista"/>
        <w:numPr>
          <w:ilvl w:val="0"/>
          <w:numId w:val="4"/>
        </w:numPr>
        <w:spacing w:line="240" w:lineRule="auto"/>
      </w:pPr>
      <w:r>
        <w:t>Insertar Empleado</w:t>
      </w:r>
    </w:p>
    <w:p w14:paraId="03043143" w14:textId="178321A3" w:rsidR="00C50B13" w:rsidRDefault="00C50B13" w:rsidP="001A45D8">
      <w:pPr>
        <w:pStyle w:val="Prrafodelista"/>
        <w:numPr>
          <w:ilvl w:val="0"/>
          <w:numId w:val="4"/>
        </w:numPr>
        <w:spacing w:line="240" w:lineRule="auto"/>
      </w:pPr>
      <w:r>
        <w:t>Listar Empleado</w:t>
      </w:r>
    </w:p>
    <w:p w14:paraId="7D2DF2BA" w14:textId="456C9346" w:rsidR="001A45D8" w:rsidRDefault="001A45D8" w:rsidP="001A45D8">
      <w:pPr>
        <w:pStyle w:val="Prrafodelista"/>
        <w:numPr>
          <w:ilvl w:val="0"/>
          <w:numId w:val="4"/>
        </w:numPr>
        <w:spacing w:line="240" w:lineRule="auto"/>
      </w:pPr>
      <w:r>
        <w:t>Validar Credenciales</w:t>
      </w:r>
    </w:p>
    <w:p w14:paraId="4316B9A9" w14:textId="69FA7170" w:rsidR="001A45D8" w:rsidRDefault="001A45D8" w:rsidP="001A45D8">
      <w:pPr>
        <w:pStyle w:val="Prrafodelista"/>
        <w:numPr>
          <w:ilvl w:val="0"/>
          <w:numId w:val="4"/>
        </w:numPr>
        <w:spacing w:line="240" w:lineRule="auto"/>
      </w:pPr>
      <w:proofErr w:type="spellStart"/>
      <w:r>
        <w:t>Logout</w:t>
      </w:r>
      <w:proofErr w:type="spellEnd"/>
    </w:p>
    <w:p w14:paraId="462012C8" w14:textId="525C3D89" w:rsidR="001A45D8" w:rsidRDefault="00B326AC" w:rsidP="001A45D8">
      <w:pPr>
        <w:pStyle w:val="Prrafodelista"/>
        <w:numPr>
          <w:ilvl w:val="0"/>
          <w:numId w:val="4"/>
        </w:numPr>
        <w:spacing w:line="240" w:lineRule="auto"/>
      </w:pPr>
      <w:r>
        <w:t>Filtro por nombre</w:t>
      </w:r>
    </w:p>
    <w:p w14:paraId="2F4E635E" w14:textId="31340B6B" w:rsidR="00B326AC" w:rsidRDefault="00B326AC" w:rsidP="001A45D8">
      <w:pPr>
        <w:pStyle w:val="Prrafodelista"/>
        <w:numPr>
          <w:ilvl w:val="0"/>
          <w:numId w:val="4"/>
        </w:numPr>
        <w:spacing w:line="240" w:lineRule="auto"/>
      </w:pPr>
      <w:r>
        <w:t>Filtro por documento de identidad</w:t>
      </w:r>
    </w:p>
    <w:p w14:paraId="34BCF62A" w14:textId="27C1998B" w:rsidR="00B326AC" w:rsidRDefault="00B326AC" w:rsidP="001A45D8">
      <w:pPr>
        <w:pStyle w:val="Prrafodelista"/>
        <w:numPr>
          <w:ilvl w:val="0"/>
          <w:numId w:val="4"/>
        </w:numPr>
        <w:spacing w:line="240" w:lineRule="auto"/>
      </w:pPr>
      <w:r>
        <w:t>Obtener puestos</w:t>
      </w:r>
    </w:p>
    <w:p w14:paraId="3DFB5BA3" w14:textId="5618FE3E" w:rsidR="00B326AC" w:rsidRDefault="00B326AC" w:rsidP="001A45D8">
      <w:pPr>
        <w:pStyle w:val="Prrafodelista"/>
        <w:numPr>
          <w:ilvl w:val="0"/>
          <w:numId w:val="4"/>
        </w:numPr>
        <w:spacing w:line="240" w:lineRule="auto"/>
      </w:pPr>
      <w:r>
        <w:t>Obtener tipo de movimientos</w:t>
      </w:r>
    </w:p>
    <w:p w14:paraId="49EE2B9B" w14:textId="38E22D08" w:rsidR="00B326AC" w:rsidRDefault="00B326AC" w:rsidP="001A45D8">
      <w:pPr>
        <w:pStyle w:val="Prrafodelista"/>
        <w:numPr>
          <w:ilvl w:val="0"/>
          <w:numId w:val="4"/>
        </w:numPr>
        <w:spacing w:line="240" w:lineRule="auto"/>
      </w:pPr>
      <w:r>
        <w:t>Obtener Error</w:t>
      </w:r>
    </w:p>
    <w:p w14:paraId="3D195F37" w14:textId="2910F1A1" w:rsidR="00B326AC" w:rsidRDefault="00B326AC" w:rsidP="001A45D8">
      <w:pPr>
        <w:pStyle w:val="Prrafodelista"/>
        <w:numPr>
          <w:ilvl w:val="0"/>
          <w:numId w:val="4"/>
        </w:numPr>
        <w:spacing w:line="240" w:lineRule="auto"/>
      </w:pPr>
      <w:r>
        <w:t>Obtener empleado por documento de identidad</w:t>
      </w:r>
    </w:p>
    <w:p w14:paraId="7F483803" w14:textId="6B924B82" w:rsidR="00B326AC" w:rsidRDefault="00B326AC" w:rsidP="001A45D8">
      <w:pPr>
        <w:pStyle w:val="Prrafodelista"/>
        <w:numPr>
          <w:ilvl w:val="0"/>
          <w:numId w:val="4"/>
        </w:numPr>
        <w:spacing w:line="240" w:lineRule="auto"/>
      </w:pPr>
      <w:r>
        <w:t>Intento de borrado</w:t>
      </w:r>
    </w:p>
    <w:p w14:paraId="1134AACA" w14:textId="7EBC4545" w:rsidR="00B326AC" w:rsidRDefault="00B326AC" w:rsidP="00B326AC">
      <w:pPr>
        <w:pStyle w:val="Prrafodelista"/>
        <w:numPr>
          <w:ilvl w:val="0"/>
          <w:numId w:val="4"/>
        </w:numPr>
        <w:spacing w:line="240" w:lineRule="auto"/>
      </w:pPr>
      <w:r>
        <w:t>Modificar empleado</w:t>
      </w:r>
    </w:p>
    <w:p w14:paraId="3D0D22B2" w14:textId="445279EF" w:rsidR="00B326AC" w:rsidRDefault="00B326AC" w:rsidP="001A45D8">
      <w:pPr>
        <w:pStyle w:val="Prrafodelista"/>
        <w:numPr>
          <w:ilvl w:val="0"/>
          <w:numId w:val="4"/>
        </w:numPr>
        <w:spacing w:line="240" w:lineRule="auto"/>
      </w:pPr>
      <w:r>
        <w:t>Listar Movimientos por Documento de identidad</w:t>
      </w:r>
    </w:p>
    <w:p w14:paraId="04B8A7D7" w14:textId="00996FAD" w:rsidR="00B326AC" w:rsidRDefault="00B326AC" w:rsidP="001A45D8">
      <w:pPr>
        <w:pStyle w:val="Prrafodelista"/>
        <w:numPr>
          <w:ilvl w:val="0"/>
          <w:numId w:val="4"/>
        </w:numPr>
        <w:spacing w:line="240" w:lineRule="auto"/>
      </w:pPr>
      <w:r>
        <w:t>Insertar Movimiento</w:t>
      </w:r>
    </w:p>
    <w:p w14:paraId="663065F3" w14:textId="3A85BBFB" w:rsidR="00B326AC" w:rsidRDefault="00B326AC" w:rsidP="001A45D8">
      <w:pPr>
        <w:pStyle w:val="Prrafodelista"/>
        <w:numPr>
          <w:ilvl w:val="0"/>
          <w:numId w:val="4"/>
        </w:numPr>
        <w:spacing w:line="240" w:lineRule="auto"/>
      </w:pPr>
      <w:r>
        <w:t>Cargar XML</w:t>
      </w:r>
    </w:p>
    <w:p w14:paraId="12BE10EC" w14:textId="77777777" w:rsidR="001A45D8" w:rsidRDefault="001A45D8" w:rsidP="00C50B13">
      <w:pPr>
        <w:spacing w:line="240" w:lineRule="auto"/>
      </w:pPr>
    </w:p>
    <w:p w14:paraId="387E186A" w14:textId="77777777" w:rsidR="001A45D8" w:rsidRDefault="001A45D8" w:rsidP="00C50B13">
      <w:pPr>
        <w:spacing w:line="240" w:lineRule="auto"/>
      </w:pPr>
    </w:p>
    <w:p w14:paraId="29546371" w14:textId="77777777" w:rsidR="008A5939" w:rsidRDefault="008A5939">
      <w:pPr>
        <w:rPr>
          <w:rFonts w:asciiTheme="majorHAnsi" w:eastAsiaTheme="majorEastAsia" w:hAnsiTheme="majorHAnsi" w:cstheme="majorBidi"/>
          <w:color w:val="2F5496" w:themeColor="accent1" w:themeShade="BF"/>
          <w:sz w:val="28"/>
          <w:szCs w:val="26"/>
        </w:rPr>
      </w:pPr>
      <w:r>
        <w:br w:type="page"/>
      </w:r>
    </w:p>
    <w:p w14:paraId="52E28F3C" w14:textId="7E94B0ED" w:rsidR="00C50B13" w:rsidRDefault="008A5939" w:rsidP="00C50B13">
      <w:pPr>
        <w:pStyle w:val="Ttulo2"/>
      </w:pPr>
      <w:bookmarkStart w:id="20" w:name="_Toc178952199"/>
      <w:r>
        <w:lastRenderedPageBreak/>
        <w:t xml:space="preserve">4.9 </w:t>
      </w:r>
      <w:r w:rsidR="00C50B13">
        <w:t>Gráficos del GitHub</w:t>
      </w:r>
      <w:bookmarkEnd w:id="20"/>
    </w:p>
    <w:p w14:paraId="6E1A9800" w14:textId="77777777" w:rsidR="008A5939" w:rsidRDefault="008A5939" w:rsidP="00C50B13">
      <w:pPr>
        <w:spacing w:line="240" w:lineRule="auto"/>
      </w:pPr>
    </w:p>
    <w:p w14:paraId="11445989" w14:textId="0E6DC1EF" w:rsidR="00C50B13" w:rsidRDefault="00C50B13" w:rsidP="00C50B13">
      <w:pPr>
        <w:spacing w:line="240" w:lineRule="auto"/>
      </w:pPr>
      <w:r>
        <w:t xml:space="preserve">Imagen </w:t>
      </w:r>
      <w:r w:rsidR="008A5939">
        <w:t>4</w:t>
      </w:r>
      <w:r>
        <w:t>.</w:t>
      </w:r>
    </w:p>
    <w:p w14:paraId="062B8E4D" w14:textId="132B1057" w:rsidR="00C50B13" w:rsidRDefault="00C50B13" w:rsidP="00C50B13">
      <w:pPr>
        <w:spacing w:line="240" w:lineRule="auto"/>
      </w:pPr>
      <w:r>
        <w:t>Línea del tiempo de adiciones y eliminaciones por semana</w:t>
      </w:r>
      <w:r w:rsidR="008A5939">
        <w:t xml:space="preserve"> de cada integrante</w:t>
      </w:r>
      <w:r>
        <w:t>.</w:t>
      </w:r>
    </w:p>
    <w:p w14:paraId="7101F986" w14:textId="77777777" w:rsidR="00B261A9" w:rsidRDefault="008A5939" w:rsidP="00B261A9">
      <w:pPr>
        <w:pStyle w:val="Imagen"/>
        <w:keepNext/>
      </w:pPr>
      <w:r w:rsidRPr="008A5939">
        <w:drawing>
          <wp:inline distT="0" distB="0" distL="0" distR="0" wp14:anchorId="7EE7B5E0" wp14:editId="3A26D58E">
            <wp:extent cx="5943600" cy="4008120"/>
            <wp:effectExtent l="0" t="0" r="0" b="0"/>
            <wp:docPr id="16179338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33806" name=""/>
                    <pic:cNvPicPr/>
                  </pic:nvPicPr>
                  <pic:blipFill>
                    <a:blip r:embed="rId11"/>
                    <a:stretch>
                      <a:fillRect/>
                    </a:stretch>
                  </pic:blipFill>
                  <pic:spPr>
                    <a:xfrm>
                      <a:off x="0" y="0"/>
                      <a:ext cx="5943600" cy="4008120"/>
                    </a:xfrm>
                    <a:prstGeom prst="rect">
                      <a:avLst/>
                    </a:prstGeom>
                  </pic:spPr>
                </pic:pic>
              </a:graphicData>
            </a:graphic>
          </wp:inline>
        </w:drawing>
      </w:r>
    </w:p>
    <w:p w14:paraId="76912424" w14:textId="6B82F978" w:rsidR="008A5939" w:rsidRDefault="00B261A9" w:rsidP="00B261A9">
      <w:pPr>
        <w:pStyle w:val="Descripcin"/>
      </w:pPr>
      <w:bookmarkStart w:id="21" w:name="_Toc178952143"/>
      <w:r>
        <w:t xml:space="preserve">Imagen </w:t>
      </w:r>
      <w:r>
        <w:fldChar w:fldCharType="begin"/>
      </w:r>
      <w:r>
        <w:instrText xml:space="preserve"> SEQ Imagen \* ARABIC </w:instrText>
      </w:r>
      <w:r>
        <w:fldChar w:fldCharType="separate"/>
      </w:r>
      <w:r>
        <w:rPr>
          <w:noProof/>
        </w:rPr>
        <w:t>4</w:t>
      </w:r>
      <w:bookmarkEnd w:id="21"/>
      <w:r>
        <w:fldChar w:fldCharType="end"/>
      </w:r>
    </w:p>
    <w:p w14:paraId="47E7B0B8" w14:textId="77777777" w:rsidR="000B1440" w:rsidRDefault="000B1440" w:rsidP="000B1440">
      <w:pPr>
        <w:spacing w:line="240" w:lineRule="auto"/>
      </w:pPr>
    </w:p>
    <w:p w14:paraId="746D9304" w14:textId="0D389346" w:rsidR="008A5939" w:rsidRDefault="008A5939" w:rsidP="000B1440">
      <w:pPr>
        <w:spacing w:line="240" w:lineRule="auto"/>
      </w:pPr>
      <w:r>
        <w:t>Imagen 5.</w:t>
      </w:r>
    </w:p>
    <w:p w14:paraId="58326945" w14:textId="7B330FC6" w:rsidR="008A5939" w:rsidRDefault="008A5939" w:rsidP="000B1440">
      <w:pPr>
        <w:spacing w:line="240" w:lineRule="auto"/>
      </w:pPr>
      <w:r>
        <w:t xml:space="preserve">Línea de </w:t>
      </w:r>
      <w:proofErr w:type="spellStart"/>
      <w:r>
        <w:t>branches</w:t>
      </w:r>
      <w:proofErr w:type="spellEnd"/>
      <w:r>
        <w:t xml:space="preserve"> del proyecto (Network)</w:t>
      </w:r>
    </w:p>
    <w:p w14:paraId="495D0A31" w14:textId="77777777" w:rsidR="00B261A9" w:rsidRDefault="008A5939" w:rsidP="00B261A9">
      <w:pPr>
        <w:pStyle w:val="Imagen"/>
        <w:keepNext/>
      </w:pPr>
      <w:r w:rsidRPr="008A5939">
        <w:drawing>
          <wp:inline distT="0" distB="0" distL="0" distR="0" wp14:anchorId="77CC083F" wp14:editId="69656214">
            <wp:extent cx="5620534" cy="943107"/>
            <wp:effectExtent l="0" t="0" r="0" b="9525"/>
            <wp:docPr id="4664033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03360" name=""/>
                    <pic:cNvPicPr/>
                  </pic:nvPicPr>
                  <pic:blipFill>
                    <a:blip r:embed="rId12"/>
                    <a:stretch>
                      <a:fillRect/>
                    </a:stretch>
                  </pic:blipFill>
                  <pic:spPr>
                    <a:xfrm>
                      <a:off x="0" y="0"/>
                      <a:ext cx="5620534" cy="943107"/>
                    </a:xfrm>
                    <a:prstGeom prst="rect">
                      <a:avLst/>
                    </a:prstGeom>
                  </pic:spPr>
                </pic:pic>
              </a:graphicData>
            </a:graphic>
          </wp:inline>
        </w:drawing>
      </w:r>
    </w:p>
    <w:p w14:paraId="6CE55170" w14:textId="30F56D32" w:rsidR="008A5939" w:rsidRPr="000B1440" w:rsidRDefault="00B261A9" w:rsidP="00B261A9">
      <w:pPr>
        <w:pStyle w:val="Descripcin"/>
      </w:pPr>
      <w:bookmarkStart w:id="22" w:name="_Toc178952144"/>
      <w:r>
        <w:t xml:space="preserve">Imagen </w:t>
      </w:r>
      <w:r>
        <w:fldChar w:fldCharType="begin"/>
      </w:r>
      <w:r>
        <w:instrText xml:space="preserve"> SEQ Imagen \* ARABIC </w:instrText>
      </w:r>
      <w:r>
        <w:fldChar w:fldCharType="separate"/>
      </w:r>
      <w:r>
        <w:rPr>
          <w:noProof/>
        </w:rPr>
        <w:t>5</w:t>
      </w:r>
      <w:bookmarkEnd w:id="22"/>
      <w:r>
        <w:fldChar w:fldCharType="end"/>
      </w:r>
    </w:p>
    <w:sectPr w:rsidR="008A5939" w:rsidRPr="000B1440" w:rsidSect="00595D10">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AADF5" w14:textId="77777777" w:rsidR="008035AD" w:rsidRDefault="008035AD" w:rsidP="000B1440">
      <w:pPr>
        <w:spacing w:after="0" w:line="240" w:lineRule="auto"/>
      </w:pPr>
      <w:r>
        <w:separator/>
      </w:r>
    </w:p>
  </w:endnote>
  <w:endnote w:type="continuationSeparator" w:id="0">
    <w:p w14:paraId="1286FC21" w14:textId="77777777" w:rsidR="008035AD" w:rsidRDefault="008035AD" w:rsidP="000B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19092" w14:textId="77777777" w:rsidR="008035AD" w:rsidRDefault="008035AD" w:rsidP="000B1440">
      <w:pPr>
        <w:spacing w:after="0" w:line="240" w:lineRule="auto"/>
      </w:pPr>
      <w:r>
        <w:separator/>
      </w:r>
    </w:p>
  </w:footnote>
  <w:footnote w:type="continuationSeparator" w:id="0">
    <w:p w14:paraId="4D3B4BA7" w14:textId="77777777" w:rsidR="008035AD" w:rsidRDefault="008035AD" w:rsidP="000B1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8190921"/>
      <w:docPartObj>
        <w:docPartGallery w:val="Page Numbers (Top of Page)"/>
        <w:docPartUnique/>
      </w:docPartObj>
    </w:sdtPr>
    <w:sdtEndPr>
      <w:rPr>
        <w:noProof/>
      </w:rPr>
    </w:sdtEndPr>
    <w:sdtContent>
      <w:p w14:paraId="78135E7C" w14:textId="77777777" w:rsidR="000B1440" w:rsidRDefault="000B1440">
        <w:pPr>
          <w:pStyle w:val="Encabezado"/>
          <w:jc w:val="right"/>
        </w:pPr>
        <w:r>
          <w:fldChar w:fldCharType="begin"/>
        </w:r>
        <w:r>
          <w:instrText xml:space="preserve"> PAGE   \* MERGEFORMAT </w:instrText>
        </w:r>
        <w:r>
          <w:fldChar w:fldCharType="separate"/>
        </w:r>
        <w:r>
          <w:rPr>
            <w:noProof/>
          </w:rPr>
          <w:t>2</w:t>
        </w:r>
        <w:r>
          <w:rPr>
            <w:noProof/>
          </w:rPr>
          <w:fldChar w:fldCharType="end"/>
        </w:r>
      </w:p>
    </w:sdtContent>
  </w:sdt>
  <w:p w14:paraId="1A1CA047" w14:textId="77777777" w:rsidR="000B1440" w:rsidRDefault="000B144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FC95A" w14:textId="77777777" w:rsidR="00873737" w:rsidRDefault="00873737">
    <w:pPr>
      <w:pStyle w:val="Encabezado"/>
    </w:pPr>
    <w:r>
      <w:rPr>
        <w:noProof/>
      </w:rPr>
      <w:drawing>
        <wp:anchor distT="0" distB="0" distL="114300" distR="114300" simplePos="0" relativeHeight="251658240" behindDoc="1" locked="0" layoutInCell="1" allowOverlap="1" wp14:anchorId="5FCDF040" wp14:editId="7A86A68E">
          <wp:simplePos x="0" y="0"/>
          <wp:positionH relativeFrom="column">
            <wp:posOffset>-438150</wp:posOffset>
          </wp:positionH>
          <wp:positionV relativeFrom="paragraph">
            <wp:posOffset>-314960</wp:posOffset>
          </wp:positionV>
          <wp:extent cx="1771650" cy="1144055"/>
          <wp:effectExtent l="0" t="0" r="0" b="0"/>
          <wp:wrapNone/>
          <wp:docPr id="1" name="Picture 1" descr="Tecnológico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nológico de Costa R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11440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64D02"/>
    <w:multiLevelType w:val="hybridMultilevel"/>
    <w:tmpl w:val="F6CCB6F2"/>
    <w:lvl w:ilvl="0" w:tplc="2E7CA16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45E06"/>
    <w:multiLevelType w:val="hybridMultilevel"/>
    <w:tmpl w:val="D0D6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52D34"/>
    <w:multiLevelType w:val="hybridMultilevel"/>
    <w:tmpl w:val="1F681D48"/>
    <w:lvl w:ilvl="0" w:tplc="2E7CA16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952CD"/>
    <w:multiLevelType w:val="hybridMultilevel"/>
    <w:tmpl w:val="922E8694"/>
    <w:lvl w:ilvl="0" w:tplc="2E7CA16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5015052">
    <w:abstractNumId w:val="1"/>
  </w:num>
  <w:num w:numId="2" w16cid:durableId="410544472">
    <w:abstractNumId w:val="2"/>
  </w:num>
  <w:num w:numId="3" w16cid:durableId="66076278">
    <w:abstractNumId w:val="0"/>
  </w:num>
  <w:num w:numId="4" w16cid:durableId="200096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13"/>
    <w:rsid w:val="000B1440"/>
    <w:rsid w:val="001A45D8"/>
    <w:rsid w:val="00200238"/>
    <w:rsid w:val="00221ED3"/>
    <w:rsid w:val="00366845"/>
    <w:rsid w:val="003B0A99"/>
    <w:rsid w:val="004772C0"/>
    <w:rsid w:val="00595D10"/>
    <w:rsid w:val="00613986"/>
    <w:rsid w:val="006A1BE1"/>
    <w:rsid w:val="007F7BAC"/>
    <w:rsid w:val="008035AD"/>
    <w:rsid w:val="00836ABD"/>
    <w:rsid w:val="00873737"/>
    <w:rsid w:val="008A5939"/>
    <w:rsid w:val="00B00FE1"/>
    <w:rsid w:val="00B261A9"/>
    <w:rsid w:val="00B326AC"/>
    <w:rsid w:val="00C50B13"/>
    <w:rsid w:val="00D165F6"/>
    <w:rsid w:val="00FA214A"/>
    <w:rsid w:val="00FE6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3508"/>
  <w15:chartTrackingRefBased/>
  <w15:docId w15:val="{F7D84470-41D0-4358-AFA8-CC61BD44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238"/>
    <w:rPr>
      <w:rFonts w:ascii="Arial" w:hAnsi="Arial" w:cs="Arial"/>
      <w:sz w:val="24"/>
      <w:szCs w:val="24"/>
      <w:lang w:val="es-CR"/>
    </w:rPr>
  </w:style>
  <w:style w:type="paragraph" w:styleId="Ttulo1">
    <w:name w:val="heading 1"/>
    <w:basedOn w:val="Normal"/>
    <w:next w:val="Normal"/>
    <w:link w:val="Ttulo1Car"/>
    <w:uiPriority w:val="9"/>
    <w:qFormat/>
    <w:rsid w:val="00200238"/>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0238"/>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144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B1440"/>
    <w:rPr>
      <w:rFonts w:ascii="Arial" w:hAnsi="Arial" w:cs="Arial"/>
      <w:sz w:val="24"/>
      <w:szCs w:val="24"/>
      <w:lang w:val="es-CR"/>
    </w:rPr>
  </w:style>
  <w:style w:type="paragraph" w:styleId="Piedepgina">
    <w:name w:val="footer"/>
    <w:basedOn w:val="Normal"/>
    <w:link w:val="PiedepginaCar"/>
    <w:uiPriority w:val="99"/>
    <w:unhideWhenUsed/>
    <w:rsid w:val="000B144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B1440"/>
    <w:rPr>
      <w:rFonts w:ascii="Arial" w:hAnsi="Arial" w:cs="Arial"/>
      <w:sz w:val="24"/>
      <w:szCs w:val="24"/>
      <w:lang w:val="es-CR"/>
    </w:rPr>
  </w:style>
  <w:style w:type="character" w:customStyle="1" w:styleId="Ttulo2Car">
    <w:name w:val="Título 2 Car"/>
    <w:basedOn w:val="Fuentedeprrafopredeter"/>
    <w:link w:val="Ttulo2"/>
    <w:uiPriority w:val="9"/>
    <w:rsid w:val="00200238"/>
    <w:rPr>
      <w:rFonts w:asciiTheme="majorHAnsi" w:eastAsiaTheme="majorEastAsia" w:hAnsiTheme="majorHAnsi" w:cstheme="majorBidi"/>
      <w:color w:val="2F5496" w:themeColor="accent1" w:themeShade="BF"/>
      <w:sz w:val="28"/>
      <w:szCs w:val="26"/>
      <w:lang w:val="es-CR"/>
    </w:rPr>
  </w:style>
  <w:style w:type="character" w:customStyle="1" w:styleId="Ttulo1Car">
    <w:name w:val="Título 1 Car"/>
    <w:basedOn w:val="Fuentedeprrafopredeter"/>
    <w:link w:val="Ttulo1"/>
    <w:uiPriority w:val="9"/>
    <w:rsid w:val="00200238"/>
    <w:rPr>
      <w:rFonts w:asciiTheme="majorHAnsi" w:eastAsiaTheme="majorEastAsia" w:hAnsiTheme="majorHAnsi" w:cstheme="majorBidi"/>
      <w:color w:val="2F5496" w:themeColor="accent1" w:themeShade="BF"/>
      <w:sz w:val="32"/>
      <w:szCs w:val="32"/>
      <w:lang w:val="es-CR"/>
    </w:rPr>
  </w:style>
  <w:style w:type="table" w:styleId="Tablaconcuadrcula">
    <w:name w:val="Table Grid"/>
    <w:basedOn w:val="Tablanormal"/>
    <w:uiPriority w:val="39"/>
    <w:rsid w:val="00C50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B0A99"/>
    <w:pPr>
      <w:ind w:left="720"/>
      <w:contextualSpacing/>
    </w:pPr>
  </w:style>
  <w:style w:type="paragraph" w:styleId="TtuloTDC">
    <w:name w:val="TOC Heading"/>
    <w:basedOn w:val="Ttulo1"/>
    <w:next w:val="Normal"/>
    <w:uiPriority w:val="39"/>
    <w:unhideWhenUsed/>
    <w:qFormat/>
    <w:rsid w:val="00B326AC"/>
    <w:pPr>
      <w:jc w:val="left"/>
      <w:outlineLvl w:val="9"/>
    </w:pPr>
    <w:rPr>
      <w:lang w:val="en-US"/>
    </w:rPr>
  </w:style>
  <w:style w:type="paragraph" w:styleId="TDC1">
    <w:name w:val="toc 1"/>
    <w:basedOn w:val="Normal"/>
    <w:next w:val="Normal"/>
    <w:autoRedefine/>
    <w:uiPriority w:val="39"/>
    <w:unhideWhenUsed/>
    <w:rsid w:val="00B326AC"/>
    <w:pPr>
      <w:spacing w:after="100"/>
    </w:pPr>
  </w:style>
  <w:style w:type="paragraph" w:styleId="TDC2">
    <w:name w:val="toc 2"/>
    <w:basedOn w:val="Normal"/>
    <w:next w:val="Normal"/>
    <w:autoRedefine/>
    <w:uiPriority w:val="39"/>
    <w:unhideWhenUsed/>
    <w:rsid w:val="00B326AC"/>
    <w:pPr>
      <w:spacing w:after="100"/>
      <w:ind w:left="240"/>
    </w:pPr>
  </w:style>
  <w:style w:type="character" w:styleId="Hipervnculo">
    <w:name w:val="Hyperlink"/>
    <w:basedOn w:val="Fuentedeprrafopredeter"/>
    <w:uiPriority w:val="99"/>
    <w:unhideWhenUsed/>
    <w:rsid w:val="00B326AC"/>
    <w:rPr>
      <w:color w:val="0563C1" w:themeColor="hyperlink"/>
      <w:u w:val="single"/>
    </w:rPr>
  </w:style>
  <w:style w:type="paragraph" w:customStyle="1" w:styleId="Imagen">
    <w:name w:val="Imagen"/>
    <w:basedOn w:val="Normal"/>
    <w:link w:val="ImagenCar"/>
    <w:qFormat/>
    <w:rsid w:val="008A5939"/>
    <w:pPr>
      <w:spacing w:line="240" w:lineRule="auto"/>
    </w:pPr>
  </w:style>
  <w:style w:type="character" w:customStyle="1" w:styleId="ImagenCar">
    <w:name w:val="Imagen Car"/>
    <w:basedOn w:val="Fuentedeprrafopredeter"/>
    <w:link w:val="Imagen"/>
    <w:rsid w:val="008A5939"/>
    <w:rPr>
      <w:rFonts w:ascii="Arial" w:hAnsi="Arial" w:cs="Arial"/>
      <w:sz w:val="24"/>
      <w:szCs w:val="24"/>
      <w:lang w:val="es-CR"/>
    </w:rPr>
  </w:style>
  <w:style w:type="paragraph" w:styleId="Ttulo">
    <w:name w:val="Title"/>
    <w:basedOn w:val="Normal"/>
    <w:next w:val="Normal"/>
    <w:link w:val="TtuloCar"/>
    <w:uiPriority w:val="10"/>
    <w:qFormat/>
    <w:rsid w:val="00B261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61A9"/>
    <w:rPr>
      <w:rFonts w:asciiTheme="majorHAnsi" w:eastAsiaTheme="majorEastAsia" w:hAnsiTheme="majorHAnsi" w:cstheme="majorBidi"/>
      <w:spacing w:val="-10"/>
      <w:kern w:val="28"/>
      <w:sz w:val="56"/>
      <w:szCs w:val="56"/>
      <w:lang w:val="es-CR"/>
    </w:rPr>
  </w:style>
  <w:style w:type="paragraph" w:styleId="Descripcin">
    <w:name w:val="caption"/>
    <w:basedOn w:val="Normal"/>
    <w:next w:val="Normal"/>
    <w:uiPriority w:val="35"/>
    <w:unhideWhenUsed/>
    <w:qFormat/>
    <w:rsid w:val="00B261A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B261A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Portada.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FCA85-B0C2-49E1-B617-663D9BFCF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Portada</Template>
  <TotalTime>73</TotalTime>
  <Pages>9</Pages>
  <Words>1079</Words>
  <Characters>6155</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Manuel Abarca Calderón</dc:creator>
  <cp:keywords/>
  <dc:description/>
  <cp:lastModifiedBy>ERICK MANUEL ABARCA CALDERON</cp:lastModifiedBy>
  <cp:revision>4</cp:revision>
  <dcterms:created xsi:type="dcterms:W3CDTF">2024-10-04T21:23:00Z</dcterms:created>
  <dcterms:modified xsi:type="dcterms:W3CDTF">2024-10-04T22:37:00Z</dcterms:modified>
</cp:coreProperties>
</file>